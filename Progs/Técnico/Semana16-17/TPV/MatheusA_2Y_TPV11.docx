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0F" w:rsidRPr="00505218" w:rsidRDefault="00505218" w:rsidP="00505218">
      <w:pPr>
        <w:ind w:left="2124" w:firstLine="708"/>
        <w:rPr>
          <w:rFonts w:ascii="Courier New" w:hAnsi="Courier New" w:cs="Courier New"/>
          <w:sz w:val="96"/>
        </w:rPr>
      </w:pPr>
      <w:r w:rsidRPr="00505218">
        <w:rPr>
          <w:rFonts w:ascii="Courier New" w:hAnsi="Courier New" w:cs="Courier New"/>
          <w:sz w:val="96"/>
        </w:rPr>
        <w:t>TPV</w:t>
      </w:r>
    </w:p>
    <w:p w:rsidR="00F93291" w:rsidRDefault="008E5A0F">
      <w:pPr>
        <w:rPr>
          <w:rFonts w:ascii="Courier New" w:hAnsi="Courier New" w:cs="Courier New"/>
          <w:sz w:val="40"/>
        </w:rPr>
      </w:pPr>
      <w:r w:rsidRPr="008E5A0F">
        <w:rPr>
          <w:rFonts w:ascii="Courier New" w:hAnsi="Courier New" w:cs="Courier New"/>
          <w:sz w:val="40"/>
        </w:rPr>
        <w:t>Matheus Andreoli Vieira 2ºY Nº20</w:t>
      </w:r>
    </w:p>
    <w:p w:rsidR="00505218" w:rsidRP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2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21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2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21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505218" w:rsidRP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n1, n2, calculo;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bookmarkStart w:id="0" w:name="_GoBack"/>
      <w:bookmarkEnd w:id="0"/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btn_soma_Click(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converter();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calculo = n1 + n2;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exibir(calculo);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btn_sair_Click(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05218" w:rsidRP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5218" w:rsidRP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Close();</w:t>
      </w:r>
    </w:p>
    <w:p w:rsidR="00505218" w:rsidRP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5218" w:rsidRP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5218" w:rsidRP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521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2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btn_sub_Click(</w:t>
      </w:r>
      <w:r w:rsidRPr="0050521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converter();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calculo = n1 - n2;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exibir(calculo);</w:t>
      </w:r>
    </w:p>
    <w:p w:rsidR="00505218" w:rsidRP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5218" w:rsidRP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5218" w:rsidRP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521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2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btn_div_Click(</w:t>
      </w:r>
      <w:r w:rsidRPr="0050521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converter();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calculo = n1 / n2;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exibir(calculo);</w:t>
      </w:r>
    </w:p>
    <w:p w:rsidR="00505218" w:rsidRP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5218" w:rsidRP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5218" w:rsidRP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521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2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btn_mult_Click(</w:t>
      </w:r>
      <w:r w:rsidRPr="0050521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converter();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calculo = n1 * n2;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exibir(calculo);</w:t>
      </w:r>
    </w:p>
    <w:p w:rsidR="00505218" w:rsidRP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5218" w:rsidRP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5218" w:rsidRP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521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2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btn_rest_Click(</w:t>
      </w:r>
      <w:r w:rsidRPr="0050521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converter();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calculo = n1 % n2;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exibir(calculo);</w:t>
      </w:r>
    </w:p>
    <w:p w:rsidR="00505218" w:rsidRP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5218" w:rsidRP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5218" w:rsidRP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521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2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converter()</w:t>
      </w:r>
    </w:p>
    <w:p w:rsidR="00505218" w:rsidRP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5218" w:rsidRP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521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05218" w:rsidRP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5218" w:rsidRP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n1 = </w:t>
      </w:r>
      <w:r w:rsidRPr="005052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>.Parse(txt_n1.Text);</w:t>
      </w:r>
    </w:p>
    <w:p w:rsidR="00505218" w:rsidRP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n2 = </w:t>
      </w:r>
      <w:r w:rsidRPr="005052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>.Parse(txt_n2.Text);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erro)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"Não foi possível converter, erro = "</w:t>
      </w:r>
      <w:r>
        <w:rPr>
          <w:rFonts w:ascii="Consolas" w:hAnsi="Consolas" w:cs="Consolas"/>
          <w:color w:val="000000"/>
          <w:sz w:val="19"/>
          <w:szCs w:val="19"/>
        </w:rPr>
        <w:t xml:space="preserve"> + erro);</w:t>
      </w:r>
    </w:p>
    <w:p w:rsidR="00505218" w:rsidRP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5218" w:rsidRP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5218" w:rsidRP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521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2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exibir(</w:t>
      </w:r>
      <w:r w:rsidRPr="005052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vl)</w:t>
      </w:r>
    </w:p>
    <w:p w:rsidR="00505218" w:rsidRP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5218" w:rsidRP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521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05218" w:rsidRP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5218" w:rsidRP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txt_res.Text = vl.ToString();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5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erro)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"Não foi possível converter, erro = "</w:t>
      </w:r>
      <w:r>
        <w:rPr>
          <w:rFonts w:ascii="Consolas" w:hAnsi="Consolas" w:cs="Consolas"/>
          <w:color w:val="000000"/>
          <w:sz w:val="19"/>
          <w:szCs w:val="19"/>
        </w:rPr>
        <w:t xml:space="preserve"> + erro);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5218" w:rsidRDefault="00505218" w:rsidP="0050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5218" w:rsidRPr="008E5A0F" w:rsidRDefault="00505218" w:rsidP="00505218">
      <w:pPr>
        <w:rPr>
          <w:rFonts w:ascii="Courier New" w:hAnsi="Courier New" w:cs="Courier New"/>
          <w:sz w:val="4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505218" w:rsidRPr="008E5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18"/>
    <w:rsid w:val="00505218"/>
    <w:rsid w:val="008E5A0F"/>
    <w:rsid w:val="00F9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BD8137-085B-4CA4-8C82-9512E45B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eus\Documents\Modelos%20Personalizados%20do%20Office\Trabalh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Trabalho.dotx</Template>
  <TotalTime>1</TotalTime>
  <Pages>2</Pages>
  <Words>277</Words>
  <Characters>1496</Characters>
  <Application>Microsoft Office Word</Application>
  <DocSecurity>0</DocSecurity>
  <Lines>12</Lines>
  <Paragraphs>3</Paragraphs>
  <ScaleCrop>false</ScaleCrop>
  <Company>Bicbanco</Company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Conta da Microsoft</cp:lastModifiedBy>
  <cp:revision>1</cp:revision>
  <dcterms:created xsi:type="dcterms:W3CDTF">2020-07-27T16:37:00Z</dcterms:created>
  <dcterms:modified xsi:type="dcterms:W3CDTF">2020-07-27T16:38:00Z</dcterms:modified>
</cp:coreProperties>
</file>
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A52724" w:rsidRDefault="00A52724" w:rsidP="00A52724">
      <w:pPr>
        <w:ind w:left="1416" w:firstLine="708"/>
        <w:rPr>
          <w:rFonts w:ascii="Courier New" w:hAnsi="Courier New" w:cs="Courier New"/>
          <w:sz w:val="96"/>
        </w:rPr>
      </w:pPr>
      <w:r w:rsidRPr="00A52724">
        <w:rPr>
          <w:rFonts w:ascii="Courier New" w:hAnsi="Courier New" w:cs="Courier New"/>
          <w:sz w:val="96"/>
        </w:rPr>
        <w:t>ESI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374BAE" w:rsidRPr="008E5A0F" w:rsidRDefault="00374BAE">
      <w:pPr>
        <w:rPr>
          <w:rFonts w:ascii="Courier New" w:hAnsi="Courier New" w:cs="Courier New"/>
          <w:sz w:val="40"/>
        </w:rPr>
      </w:pPr>
      <w:r w:rsidRPr="00374BAE">
        <w:rPr>
          <w:rFonts w:ascii="Courier New" w:hAnsi="Courier New" w:cs="Courier New"/>
          <w:sz w:val="40"/>
        </w:rPr>
        <w:drawing>
          <wp:inline distT="0" distB="0" distL="0" distR="0" wp14:anchorId="6328F0D4" wp14:editId="1C230F9C">
            <wp:extent cx="5306165" cy="4582164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BAE" w:rsidRPr="008E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24"/>
    <w:rsid w:val="00374BAE"/>
    <w:rsid w:val="008E5A0F"/>
    <w:rsid w:val="00A52724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8E35A-E066-4ECF-97EE-35FF25B6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2</cp:revision>
  <dcterms:created xsi:type="dcterms:W3CDTF">2020-07-14T11:34:00Z</dcterms:created>
  <dcterms:modified xsi:type="dcterms:W3CDTF">2020-07-14T11:41:00Z</dcterms:modified>
</cp:coreProperties>
</file>
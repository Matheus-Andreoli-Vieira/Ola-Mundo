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715810" w:rsidRDefault="00715810" w:rsidP="00715810">
      <w:pPr>
        <w:ind w:left="2124" w:firstLine="708"/>
        <w:rPr>
          <w:rFonts w:ascii="Courier New" w:hAnsi="Courier New" w:cs="Courier New"/>
          <w:sz w:val="72"/>
        </w:rPr>
      </w:pPr>
      <w:r w:rsidRPr="00715810">
        <w:rPr>
          <w:rFonts w:ascii="Courier New" w:hAnsi="Courier New" w:cs="Courier New"/>
          <w:sz w:val="72"/>
        </w:rPr>
        <w:t>PHP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&lt;?php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$CQ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$BS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$BO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$HA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$CH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$RF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$qtd6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"&lt;p&gt;Código dos pedidos: &lt;p&gt;100 Cachorro quente 10,00&lt;/p&gt;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gramStart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p</w:t>
      </w:r>
      <w:proofErr w:type="gramEnd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&gt;101 Bauru simples 12,00&lt;/p&gt;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gramStart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p</w:t>
      </w:r>
      <w:proofErr w:type="gramEnd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&gt;102 Bauru c/ovo 14,00&lt;/p&gt;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&lt;p&gt;103 Hamburger 15,00&lt;/p&gt;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&lt;p&gt;104 Cheeseburger 17,00&lt;/p&gt;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gramStart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p</w:t>
      </w:r>
      <w:proofErr w:type="gramEnd"/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&gt;105 Refrigerante 5,00&lt;/p&gt;&lt;/p&gt;"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Cachorro Quente: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$qtd1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Bauru simples: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$qtd2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Bauru c/ovo: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$qtd3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Hamburger: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$qtd4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Cheeseburger: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$qtd5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"&lt;p&gt;Quantidade de Refrigerante: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$qtd6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 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$i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$i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$i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proofErr w:type="gramStart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+){</w:t>
      </w:r>
      <w:proofErr w:type="gramEnd"/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"Pedido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$i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$ped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$i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$ped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$val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$CQ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$BS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$qtd2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$val2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$BOS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$val3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$HA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$val4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$CH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   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: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$val5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$RF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$qtd6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gramStart"/>
      <w:r w:rsidRPr="0071581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$tot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</w:t>
      </w:r>
      <w:bookmarkStart w:id="0" w:name="_GoBack"/>
      <w:bookmarkEnd w:id="0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$val1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$val2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$val3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$val4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$val5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71581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"&lt;p&gt;O total do pedido é </w:t>
      </w:r>
      <w:r w:rsidRPr="00715810">
        <w:rPr>
          <w:rFonts w:ascii="Consolas" w:eastAsia="Times New Roman" w:hAnsi="Consolas" w:cs="Times New Roman"/>
          <w:color w:val="E06C75"/>
          <w:sz w:val="21"/>
          <w:szCs w:val="21"/>
        </w:rPr>
        <w:t>$tot</w:t>
      </w:r>
      <w:r w:rsidRPr="00715810">
        <w:rPr>
          <w:rFonts w:ascii="Consolas" w:eastAsia="Times New Roman" w:hAnsi="Consolas" w:cs="Times New Roman"/>
          <w:color w:val="98C379"/>
          <w:sz w:val="21"/>
          <w:szCs w:val="21"/>
        </w:rPr>
        <w:t>&lt;/p&gt;"</w:t>
      </w: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15810" w:rsidRPr="00715810" w:rsidRDefault="00715810" w:rsidP="007158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15810">
        <w:rPr>
          <w:rFonts w:ascii="Consolas" w:eastAsia="Times New Roman" w:hAnsi="Consolas" w:cs="Times New Roman"/>
          <w:color w:val="C678DD"/>
          <w:sz w:val="21"/>
          <w:szCs w:val="21"/>
        </w:rPr>
        <w:t>?&gt;</w:t>
      </w:r>
    </w:p>
    <w:p w:rsidR="00715810" w:rsidRPr="008E5A0F" w:rsidRDefault="00715810">
      <w:pPr>
        <w:rPr>
          <w:rFonts w:ascii="Courier New" w:hAnsi="Courier New" w:cs="Courier New"/>
          <w:sz w:val="40"/>
        </w:rPr>
      </w:pPr>
    </w:p>
    <w:sectPr w:rsidR="00715810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10"/>
    <w:rsid w:val="00715810"/>
    <w:rsid w:val="008E5A0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5E4A9-0992-4604-8126-117071F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</TotalTime>
  <Pages>2</Pages>
  <Words>204</Words>
  <Characters>1107</Characters>
  <Application>Microsoft Office Word</Application>
  <DocSecurity>0</DocSecurity>
  <Lines>9</Lines>
  <Paragraphs>2</Paragraphs>
  <ScaleCrop>false</ScaleCrop>
  <Company>Bicbanco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1</cp:revision>
  <dcterms:created xsi:type="dcterms:W3CDTF">2020-07-13T12:44:00Z</dcterms:created>
  <dcterms:modified xsi:type="dcterms:W3CDTF">2020-07-13T12:45:00Z</dcterms:modified>
</cp:coreProperties>
</file>
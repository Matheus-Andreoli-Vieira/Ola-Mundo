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8C0FA1" w:rsidRDefault="008C0FA1" w:rsidP="008C0FA1">
      <w:pPr>
        <w:ind w:left="2124" w:firstLine="708"/>
        <w:rPr>
          <w:rFonts w:ascii="Courier New" w:hAnsi="Courier New" w:cs="Courier New"/>
          <w:sz w:val="72"/>
        </w:rPr>
      </w:pPr>
      <w:r w:rsidRPr="008C0FA1">
        <w:rPr>
          <w:rFonts w:ascii="Courier New" w:hAnsi="Courier New" w:cs="Courier New"/>
          <w:sz w:val="72"/>
        </w:rPr>
        <w:t>BDII</w:t>
      </w:r>
    </w:p>
    <w:p w:rsidR="008C0FA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5618B7" w:rsidRDefault="005618B7">
      <w:pPr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>1)</w:t>
      </w:r>
    </w:p>
    <w:p w:rsidR="008C0FA1" w:rsidRDefault="008C0FA1">
      <w:pPr>
        <w:rPr>
          <w:rFonts w:ascii="Courier New" w:hAnsi="Courier New" w:cs="Courier New"/>
          <w:sz w:val="40"/>
        </w:rPr>
      </w:pPr>
      <w:r w:rsidRPr="008C0FA1">
        <w:rPr>
          <w:rFonts w:ascii="Courier New" w:hAnsi="Courier New" w:cs="Courier New"/>
          <w:sz w:val="40"/>
        </w:rPr>
        <w:drawing>
          <wp:inline distT="0" distB="0" distL="0" distR="0" wp14:anchorId="1CC94B53" wp14:editId="2A3756C4">
            <wp:extent cx="2457793" cy="73352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7" w:rsidRDefault="005618B7">
      <w:pPr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>2)</w:t>
      </w:r>
    </w:p>
    <w:p w:rsidR="008C0FA1" w:rsidRDefault="008C0FA1">
      <w:pPr>
        <w:rPr>
          <w:rFonts w:ascii="Courier New" w:hAnsi="Courier New" w:cs="Courier New"/>
          <w:sz w:val="40"/>
        </w:rPr>
      </w:pPr>
      <w:r w:rsidRPr="008C0FA1">
        <w:rPr>
          <w:rFonts w:ascii="Courier New" w:hAnsi="Courier New" w:cs="Courier New"/>
          <w:sz w:val="40"/>
        </w:rPr>
        <w:drawing>
          <wp:inline distT="0" distB="0" distL="0" distR="0" wp14:anchorId="0AF551C0" wp14:editId="0D0FD477">
            <wp:extent cx="2191056" cy="31436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7" w:rsidRDefault="005618B7">
      <w:pPr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>3)</w:t>
      </w:r>
      <w:bookmarkStart w:id="0" w:name="_GoBack"/>
      <w:bookmarkEnd w:id="0"/>
    </w:p>
    <w:p w:rsidR="005618B7" w:rsidRPr="008E5A0F" w:rsidRDefault="005618B7">
      <w:pPr>
        <w:rPr>
          <w:rFonts w:ascii="Courier New" w:hAnsi="Courier New" w:cs="Courier New"/>
          <w:sz w:val="40"/>
        </w:rPr>
      </w:pPr>
      <w:r w:rsidRPr="005618B7">
        <w:rPr>
          <w:rFonts w:ascii="Courier New" w:hAnsi="Courier New" w:cs="Courier New"/>
          <w:sz w:val="40"/>
        </w:rPr>
        <w:drawing>
          <wp:inline distT="0" distB="0" distL="0" distR="0" wp14:anchorId="30B8766C" wp14:editId="3B5AF2CD">
            <wp:extent cx="4515480" cy="7049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8B7" w:rsidRPr="008E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1"/>
    <w:rsid w:val="005618B7"/>
    <w:rsid w:val="008C0FA1"/>
    <w:rsid w:val="008E5A0F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8C7DE-6F36-443D-8A12-09E6BB51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14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1</cp:revision>
  <dcterms:created xsi:type="dcterms:W3CDTF">2020-07-13T13:53:00Z</dcterms:created>
  <dcterms:modified xsi:type="dcterms:W3CDTF">2020-07-13T14:07:00Z</dcterms:modified>
</cp:coreProperties>
</file>
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5D3C64" w:rsidRDefault="005D3C64" w:rsidP="005D3C64">
      <w:pPr>
        <w:ind w:left="2124" w:firstLine="708"/>
        <w:rPr>
          <w:rFonts w:ascii="Courier New" w:hAnsi="Courier New" w:cs="Courier New"/>
          <w:sz w:val="96"/>
        </w:rPr>
      </w:pPr>
      <w:r w:rsidRPr="005D3C64">
        <w:rPr>
          <w:rFonts w:ascii="Courier New" w:hAnsi="Courier New" w:cs="Courier New"/>
          <w:sz w:val="96"/>
        </w:rPr>
        <w:t>LLA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5D3C64" w:rsidRDefault="005D3C64" w:rsidP="005D3C64">
      <w:pPr>
        <w:ind w:left="1416" w:firstLine="708"/>
        <w:rPr>
          <w:rFonts w:ascii="Courier New" w:hAnsi="Courier New" w:cs="Courier New"/>
          <w:b/>
          <w:sz w:val="36"/>
        </w:rPr>
      </w:pPr>
      <w:r w:rsidRPr="005D3C64">
        <w:rPr>
          <w:rFonts w:ascii="Courier New" w:hAnsi="Courier New" w:cs="Courier New"/>
          <w:b/>
          <w:sz w:val="36"/>
        </w:rPr>
        <w:t>Robô Cilíndrico</w:t>
      </w:r>
    </w:p>
    <w:p w:rsidR="005D3C64" w:rsidRDefault="00BC53B0" w:rsidP="00BC53B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sz w:val="24"/>
        </w:rPr>
        <w:t>Os robôs cilíndricos têm uma junta rotativa na base e uma prismática para conectar a base ao “braço”. Esse tipo de robô tem um espaço de trabalho cilíndrico com um eixo de articulação e um braço extensível que se move de cima para baixo deslizando. Esse tipo de robô serve para pegar peças e colo</w:t>
      </w:r>
      <w:r w:rsidR="00F77443">
        <w:rPr>
          <w:rFonts w:ascii="Courier New" w:hAnsi="Courier New" w:cs="Courier New"/>
          <w:sz w:val="24"/>
        </w:rPr>
        <w:t>ca-las em outro lugar, girá-las, etc. O seu design compacto permite que ele não perca rapidez e repetibilidade num espaço de trabalho mais apertado.</w:t>
      </w:r>
    </w:p>
    <w:p w:rsidR="00BC53B0" w:rsidRPr="00513C98" w:rsidRDefault="00BC53B0" w:rsidP="00513C98">
      <w:pPr>
        <w:jc w:val="both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>
            <wp:extent cx="4762500" cy="2857500"/>
            <wp:effectExtent l="0" t="0" r="0" b="0"/>
            <wp:docPr id="1" name="Imagem 1" descr="tipos de robôs robo cilindrico tipos de robos robo cilind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obôs robo cilindrico tipos de robos robo cilindr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B0" w:rsidRPr="00BC53B0" w:rsidRDefault="00BC53B0" w:rsidP="00BC53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Operação e instalação simples</w:t>
      </w:r>
    </w:p>
    <w:p w:rsidR="00BC53B0" w:rsidRPr="00BC53B0" w:rsidRDefault="00BC53B0" w:rsidP="00BC53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Montagem mínima</w:t>
      </w:r>
    </w:p>
    <w:p w:rsidR="00BC53B0" w:rsidRPr="00BC53B0" w:rsidRDefault="00BC53B0" w:rsidP="00BC53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Pode alcançar tudo ao seu redor</w:t>
      </w:r>
    </w:p>
    <w:p w:rsidR="00BC53B0" w:rsidRPr="00BC53B0" w:rsidRDefault="00BC53B0" w:rsidP="00BC53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Requer menos espaço</w:t>
      </w:r>
    </w:p>
    <w:p w:rsidR="00BC53B0" w:rsidRDefault="00BC53B0" w:rsidP="00BC53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Pode transportar grandes cargas</w:t>
      </w:r>
    </w:p>
    <w:p w:rsidR="00BC53B0" w:rsidRPr="00BC53B0" w:rsidRDefault="00BC53B0" w:rsidP="00BC53B0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C0C0C"/>
          <w:sz w:val="24"/>
          <w:szCs w:val="28"/>
        </w:rPr>
      </w:pPr>
    </w:p>
    <w:p w:rsidR="00BC53B0" w:rsidRPr="00BC53B0" w:rsidRDefault="00BC53B0" w:rsidP="00BC53B0">
      <w:pPr>
        <w:pStyle w:val="Ttulo3"/>
        <w:shd w:val="clear" w:color="auto" w:fill="FFFFFF"/>
        <w:spacing w:before="0"/>
        <w:jc w:val="both"/>
        <w:rPr>
          <w:rFonts w:ascii="Courier New" w:hAnsi="Courier New" w:cs="Courier New"/>
          <w:color w:val="333333"/>
          <w:sz w:val="28"/>
          <w:szCs w:val="28"/>
        </w:rPr>
      </w:pPr>
      <w:r w:rsidRPr="00BC53B0">
        <w:rPr>
          <w:rStyle w:val="Forte"/>
          <w:rFonts w:ascii="Courier New" w:hAnsi="Courier New" w:cs="Courier New"/>
          <w:bCs w:val="0"/>
          <w:color w:val="333333"/>
          <w:sz w:val="28"/>
          <w:szCs w:val="28"/>
        </w:rPr>
        <w:t>Aplicações</w:t>
      </w:r>
    </w:p>
    <w:p w:rsidR="00BC53B0" w:rsidRPr="00BC53B0" w:rsidRDefault="00BC53B0" w:rsidP="00BC53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Transporte de painéis LCD</w:t>
      </w:r>
    </w:p>
    <w:p w:rsidR="00BC53B0" w:rsidRPr="00BC53B0" w:rsidRDefault="00BC53B0" w:rsidP="00BC53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Aplicações de montagem</w:t>
      </w:r>
    </w:p>
    <w:p w:rsidR="00BC53B0" w:rsidRPr="00BC53B0" w:rsidRDefault="00BC53B0" w:rsidP="00BC53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Aplicações de revestimento</w:t>
      </w:r>
    </w:p>
    <w:p w:rsidR="00BC53B0" w:rsidRPr="00BC53B0" w:rsidRDefault="00BC53B0" w:rsidP="00BC53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Fundição</w:t>
      </w:r>
    </w:p>
    <w:p w:rsidR="00BC53B0" w:rsidRPr="00BC53B0" w:rsidRDefault="00BC53B0" w:rsidP="00BC53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Fundição e aplicação de forjamento</w:t>
      </w:r>
    </w:p>
    <w:p w:rsidR="00BC53B0" w:rsidRPr="00BC53B0" w:rsidRDefault="00BC53B0" w:rsidP="00BC53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Courier New" w:hAnsi="Courier New" w:cs="Courier New"/>
          <w:color w:val="0C0C0C"/>
          <w:sz w:val="24"/>
          <w:szCs w:val="28"/>
        </w:rPr>
      </w:pPr>
      <w:r w:rsidRPr="00BC53B0">
        <w:rPr>
          <w:rFonts w:ascii="Courier New" w:hAnsi="Courier New" w:cs="Courier New"/>
          <w:color w:val="0C0C0C"/>
          <w:sz w:val="24"/>
          <w:szCs w:val="28"/>
        </w:rPr>
        <w:t>Carregamento e descarregamento de máquinas</w:t>
      </w:r>
    </w:p>
    <w:p w:rsidR="005D3C64" w:rsidRPr="008E5A0F" w:rsidRDefault="005D3C64">
      <w:pPr>
        <w:rPr>
          <w:rFonts w:ascii="Courier New" w:hAnsi="Courier New" w:cs="Courier New"/>
          <w:sz w:val="40"/>
        </w:rPr>
      </w:pPr>
      <w:bookmarkStart w:id="0" w:name="_GoBack"/>
      <w:bookmarkEnd w:id="0"/>
    </w:p>
    <w:sectPr w:rsidR="005D3C64" w:rsidRPr="008E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C6522"/>
    <w:multiLevelType w:val="multilevel"/>
    <w:tmpl w:val="4F3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8216C"/>
    <w:multiLevelType w:val="multilevel"/>
    <w:tmpl w:val="A59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A7CA5"/>
    <w:multiLevelType w:val="multilevel"/>
    <w:tmpl w:val="561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64"/>
    <w:rsid w:val="00513C98"/>
    <w:rsid w:val="005D3C64"/>
    <w:rsid w:val="007A519A"/>
    <w:rsid w:val="007C7C73"/>
    <w:rsid w:val="008E5A0F"/>
    <w:rsid w:val="00957A28"/>
    <w:rsid w:val="00BC53B0"/>
    <w:rsid w:val="00F77443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B478F-1FA9-4408-806F-35F9BA0F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3C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Fontepargpadro"/>
    <w:uiPriority w:val="99"/>
    <w:unhideWhenUsed/>
    <w:rsid w:val="005D3C6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53B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BC5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25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5</cp:revision>
  <dcterms:created xsi:type="dcterms:W3CDTF">2020-07-14T11:42:00Z</dcterms:created>
  <dcterms:modified xsi:type="dcterms:W3CDTF">2020-07-14T12:07:00Z</dcterms:modified>
</cp:coreProperties>
</file>
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C54B3" w:rsidRDefault="004C54B3" w:rsidR="008E5A0F" w:rsidP="004C54B3">
      <w:pPr>
        <w:ind w:left="2124" w:firstLine="708"/>
        <w:rPr>
          <w:rFonts w:hAnsi="Courier New" w:cs="Courier New" w:ascii="Courier New"/>
          <w:sz w:val="96"/>
        </w:rPr>
      </w:pPr>
      <w:r w:rsidRPr="004C54B3">
        <w:rPr>
          <w:rFonts w:hAnsi="Courier New" w:cs="Courier New" w:ascii="Courier New"/>
          <w:sz w:val="96"/>
        </w:rPr>
        <w:t>TPV</w:t>
      </w:r>
    </w:p>
    <w:p w:rsidRDefault="008E5A0F" w:rsidR="00F93291">
      <w:pPr>
        <w:rPr>
          <w:rFonts w:hAnsi="Courier New" w:cs="Courier New" w:ascii="Courier New"/>
          <w:sz w:val="40"/>
        </w:rPr>
      </w:pPr>
      <w:r w:rsidRPr="008E5A0F">
        <w:rPr>
          <w:rFonts w:hAnsi="Courier New" w:cs="Courier New" w:ascii="Courier New"/>
          <w:sz w:val="40"/>
        </w:rPr>
        <w:t>Matheus Andreoli Vieira 2ºY Nº20</w:t>
      </w:r>
    </w:p>
    <w:p w:rsidRDefault="000E039E" w:rsidR="000E039E">
      <w:pPr>
        <w:rPr>
          <w:rFonts w:hAnsi="Consolas" w:cs="Courier New" w:ascii="Consolas"/>
        </w:rPr>
      </w:pPr>
      <w:r w:rsidRPr="005200B0">
        <w:rPr>
          <w:noProof/>
        </w:rPr>
        <w:drawing>
          <wp:inline distL="0" wp14:anchorId="37F036C0" distT="0" distB="0" distR="0" wp14:editId="15712551">
            <wp:extent cx="4467849" cy="5096586"/>
            <wp:effectExtent r="9525" b="0" t="0" l="0"/>
            <wp:docPr name="Imagem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" id="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private void TXT_MD1_Leave (object sender, System.EventArgs e)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{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  <w:t>if (TXT_MD1.Text &lt;0 || TXT_MD1.Text &gt;10)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  <w:t>{</w:t>
      </w:r>
    </w:p>
    <w:p w:rsidRPr="00B01BC1" w:rsidRDefault="000E039E" w:rsidR="000E039E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r w:rsidRPr="00B01BC1">
        <w:rPr>
          <w:rFonts w:hAnsi="Consolas" w:cs="Courier New" w:ascii="Consolas"/>
          <w:sz w:val="20"/>
          <w:lang w:val="en-US"/>
        </w:rPr>
        <w:tab/>
      </w:r>
      <w:r w:rsidRPr="00B01BC1">
        <w:rPr>
          <w:rFonts w:hAnsi="Consolas" w:cs="Courier New" w:ascii="Consolas"/>
          <w:sz w:val="20"/>
        </w:rPr>
        <w:t>MessageBox.Show(“Digite uma média entre 0 e 10”);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  <w:lang w:val="en-US"/>
        </w:rPr>
        <w:t>TXT_MD1.Focus ();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  <w:t>}</w:t>
      </w:r>
    </w:p>
    <w:p w:rsidRPr="00B01BC1" w:rsidRDefault="000E039E" w:rsidR="000E039E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}</w:t>
      </w:r>
    </w:p>
    <w:p w:rsidRPr="00B01BC1" w:rsidRDefault="00B01BC1" w:rsidR="00B01BC1">
      <w:pPr>
        <w:rPr>
          <w:rFonts w:hAnsi="Consolas" w:cs="Courier New" w:ascii="Consolas"/>
          <w:sz w:val="20"/>
          <w:lang w:val="en-US"/>
        </w:rPr>
      </w:pP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proofErr w:type="gramStart"/>
      <w:r w:rsidRPr="00B01BC1">
        <w:rPr>
          <w:rFonts w:hAnsi="Consolas" w:cs="Courier New" w:ascii="Consolas"/>
          <w:sz w:val="20"/>
          <w:lang w:val="en-US"/>
        </w:rPr>
        <w:lastRenderedPageBreak/>
        <w:t>private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void TXT_MD</w:t>
      </w:r>
      <w:r>
        <w:rPr>
          <w:rFonts w:hAnsi="Consolas" w:cs="Courier New" w:ascii="Consolas"/>
          <w:sz w:val="20"/>
          <w:lang w:val="en-US"/>
        </w:rPr>
        <w:t>2</w:t>
      </w:r>
      <w:r w:rsidRPr="00B01BC1">
        <w:rPr>
          <w:rFonts w:hAnsi="Consolas" w:cs="Courier New" w:ascii="Consolas"/>
          <w:sz w:val="20"/>
          <w:lang w:val="en-US"/>
        </w:rPr>
        <w:t>_Leave (object sender, System.EventArgs e)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proofErr w:type="gramStart"/>
      <w:r w:rsidRPr="00B01BC1">
        <w:rPr>
          <w:rFonts w:hAnsi="Consolas" w:cs="Courier New" w:ascii="Consolas"/>
          <w:sz w:val="20"/>
          <w:lang w:val="en-US"/>
        </w:rPr>
        <w:t>if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(TXT_MD</w:t>
      </w:r>
      <w:r>
        <w:rPr>
          <w:rFonts w:hAnsi="Consolas" w:cs="Courier New" w:ascii="Consolas"/>
          <w:sz w:val="20"/>
          <w:lang w:val="en-US"/>
        </w:rPr>
        <w:t>2</w:t>
      </w:r>
      <w:r w:rsidRPr="00B01BC1">
        <w:rPr>
          <w:rFonts w:hAnsi="Consolas" w:cs="Courier New" w:ascii="Consolas"/>
          <w:sz w:val="20"/>
          <w:lang w:val="en-US"/>
        </w:rPr>
        <w:t>.Text &lt;0 || TXT_MD</w:t>
      </w:r>
      <w:r>
        <w:rPr>
          <w:rFonts w:hAnsi="Consolas" w:cs="Courier New" w:ascii="Consolas"/>
          <w:sz w:val="20"/>
          <w:lang w:val="en-US"/>
        </w:rPr>
        <w:t>2</w:t>
      </w:r>
      <w:r w:rsidRPr="00B01BC1">
        <w:rPr>
          <w:rFonts w:hAnsi="Consolas" w:cs="Courier New" w:ascii="Consolas"/>
          <w:sz w:val="20"/>
          <w:lang w:val="en-US"/>
        </w:rPr>
        <w:t>.Text &gt;10)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r w:rsidRPr="00B01BC1">
        <w:rPr>
          <w:rFonts w:hAnsi="Consolas" w:cs="Courier New" w:ascii="Consolas"/>
          <w:sz w:val="20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  <w:t>MessageBox.Show(“Digite uma média entre 0 e 10”);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  <w:lang w:val="en-US"/>
        </w:rPr>
        <w:t>TXT_MD</w:t>
      </w:r>
      <w:r>
        <w:rPr>
          <w:rFonts w:hAnsi="Consolas" w:cs="Courier New" w:ascii="Consolas"/>
          <w:sz w:val="20"/>
          <w:lang w:val="en-US"/>
        </w:rPr>
        <w:t>2</w:t>
      </w:r>
      <w:r w:rsidRPr="00B01BC1">
        <w:rPr>
          <w:rFonts w:hAnsi="Consolas" w:cs="Courier New" w:ascii="Consolas"/>
          <w:sz w:val="20"/>
          <w:lang w:val="en-US"/>
        </w:rPr>
        <w:t>.Focus ();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  <w:t>}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}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proofErr w:type="gramStart"/>
      <w:r w:rsidRPr="00B01BC1">
        <w:rPr>
          <w:rFonts w:hAnsi="Consolas" w:cs="Courier New" w:ascii="Consolas"/>
          <w:sz w:val="20"/>
          <w:lang w:val="en-US"/>
        </w:rPr>
        <w:t>private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void TXT_MD</w:t>
      </w:r>
      <w:r w:rsidRPr="00B01BC1">
        <w:rPr>
          <w:rFonts w:hAnsi="Consolas" w:cs="Courier New" w:ascii="Consolas"/>
          <w:sz w:val="20"/>
          <w:lang w:val="en-US"/>
        </w:rPr>
        <w:t>3</w:t>
      </w:r>
      <w:r w:rsidRPr="00B01BC1">
        <w:rPr>
          <w:rFonts w:hAnsi="Consolas" w:cs="Courier New" w:ascii="Consolas"/>
          <w:sz w:val="20"/>
          <w:lang w:val="en-US"/>
        </w:rPr>
        <w:t>_Leave (object sender, System.EventArgs e)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proofErr w:type="gramStart"/>
      <w:r w:rsidRPr="00B01BC1">
        <w:rPr>
          <w:rFonts w:hAnsi="Consolas" w:cs="Courier New" w:ascii="Consolas"/>
          <w:sz w:val="20"/>
          <w:lang w:val="en-US"/>
        </w:rPr>
        <w:t>if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(TXT_MD</w:t>
      </w:r>
      <w:r w:rsidRPr="00B01BC1">
        <w:rPr>
          <w:rFonts w:hAnsi="Consolas" w:cs="Courier New" w:ascii="Consolas"/>
          <w:sz w:val="20"/>
          <w:lang w:val="en-US"/>
        </w:rPr>
        <w:t>3</w:t>
      </w:r>
      <w:r w:rsidRPr="00B01BC1">
        <w:rPr>
          <w:rFonts w:hAnsi="Consolas" w:cs="Courier New" w:ascii="Consolas"/>
          <w:sz w:val="20"/>
          <w:lang w:val="en-US"/>
        </w:rPr>
        <w:t>.Text &lt;0 || TXT_MD</w:t>
      </w:r>
      <w:r w:rsidRPr="00B01BC1">
        <w:rPr>
          <w:rFonts w:hAnsi="Consolas" w:cs="Courier New" w:ascii="Consolas"/>
          <w:sz w:val="20"/>
          <w:lang w:val="en-US"/>
        </w:rPr>
        <w:t>3</w:t>
      </w:r>
      <w:r w:rsidRPr="00B01BC1">
        <w:rPr>
          <w:rFonts w:hAnsi="Consolas" w:cs="Courier New" w:ascii="Consolas"/>
          <w:sz w:val="20"/>
          <w:lang w:val="en-US"/>
        </w:rPr>
        <w:t>.Text &gt;10)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r w:rsidRPr="00B01BC1">
        <w:rPr>
          <w:rFonts w:hAnsi="Consolas" w:cs="Courier New" w:ascii="Consolas"/>
          <w:sz w:val="20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  <w:t>MessageBox.Show(“Digite uma média entre 0 e 10”);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  <w:lang w:val="en-US"/>
        </w:rPr>
        <w:t>TXT_MD</w:t>
      </w:r>
      <w:r w:rsidRPr="00B01BC1">
        <w:rPr>
          <w:rFonts w:hAnsi="Consolas" w:cs="Courier New" w:ascii="Consolas"/>
          <w:sz w:val="20"/>
          <w:lang w:val="en-US"/>
        </w:rPr>
        <w:t>3</w:t>
      </w:r>
      <w:r w:rsidRPr="00B01BC1">
        <w:rPr>
          <w:rFonts w:hAnsi="Consolas" w:cs="Courier New" w:ascii="Consolas"/>
          <w:sz w:val="20"/>
          <w:lang w:val="en-US"/>
        </w:rPr>
        <w:t>.Focus ();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  <w:t>}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}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proofErr w:type="gramStart"/>
      <w:r w:rsidRPr="00B01BC1">
        <w:rPr>
          <w:rFonts w:hAnsi="Consolas" w:cs="Courier New" w:ascii="Consolas"/>
          <w:sz w:val="20"/>
          <w:lang w:val="en-US"/>
        </w:rPr>
        <w:t>private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void TXT_MD</w:t>
      </w:r>
      <w:r w:rsidRPr="00B01BC1">
        <w:rPr>
          <w:rFonts w:hAnsi="Consolas" w:cs="Courier New" w:ascii="Consolas"/>
          <w:sz w:val="20"/>
          <w:lang w:val="en-US"/>
        </w:rPr>
        <w:t>4</w:t>
      </w:r>
      <w:r w:rsidRPr="00B01BC1">
        <w:rPr>
          <w:rFonts w:hAnsi="Consolas" w:cs="Courier New" w:ascii="Consolas"/>
          <w:sz w:val="20"/>
          <w:lang w:val="en-US"/>
        </w:rPr>
        <w:t>_Leave (object sender, System.EventArgs e)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  <w:lang w:val="en-US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proofErr w:type="gramStart"/>
      <w:r w:rsidRPr="00B01BC1">
        <w:rPr>
          <w:rFonts w:hAnsi="Consolas" w:cs="Courier New" w:ascii="Consolas"/>
          <w:sz w:val="20"/>
          <w:lang w:val="en-US"/>
        </w:rPr>
        <w:t>if</w:t>
      </w:r>
      <w:proofErr w:type="gramEnd"/>
      <w:r w:rsidRPr="00B01BC1">
        <w:rPr>
          <w:rFonts w:hAnsi="Consolas" w:cs="Courier New" w:ascii="Consolas"/>
          <w:sz w:val="20"/>
          <w:lang w:val="en-US"/>
        </w:rPr>
        <w:t xml:space="preserve"> (TXT_MD</w:t>
      </w:r>
      <w:r w:rsidRPr="00B01BC1">
        <w:rPr>
          <w:rFonts w:hAnsi="Consolas" w:cs="Courier New" w:ascii="Consolas"/>
          <w:sz w:val="20"/>
          <w:lang w:val="en-US"/>
        </w:rPr>
        <w:t>4</w:t>
      </w:r>
      <w:r w:rsidRPr="00B01BC1">
        <w:rPr>
          <w:rFonts w:hAnsi="Consolas" w:cs="Courier New" w:ascii="Consolas"/>
          <w:sz w:val="20"/>
          <w:lang w:val="en-US"/>
        </w:rPr>
        <w:t>.Text &lt;0 || TXT_MD</w:t>
      </w:r>
      <w:r w:rsidRPr="00B01BC1">
        <w:rPr>
          <w:rFonts w:hAnsi="Consolas" w:cs="Courier New" w:ascii="Consolas"/>
          <w:sz w:val="20"/>
          <w:lang w:val="en-US"/>
        </w:rPr>
        <w:t>4</w:t>
      </w:r>
      <w:r w:rsidRPr="00B01BC1">
        <w:rPr>
          <w:rFonts w:hAnsi="Consolas" w:cs="Courier New" w:ascii="Consolas"/>
          <w:sz w:val="20"/>
          <w:lang w:val="en-US"/>
        </w:rPr>
        <w:t>.Text &gt;10)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  <w:lang w:val="en-US"/>
        </w:rPr>
        <w:tab/>
      </w:r>
      <w:r w:rsidRPr="00B01BC1">
        <w:rPr>
          <w:rFonts w:hAnsi="Consolas" w:cs="Courier New" w:ascii="Consolas"/>
          <w:sz w:val="20"/>
        </w:rPr>
        <w:t>{</w:t>
      </w:r>
    </w:p>
    <w:p w:rsidRPr="00B01BC1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  <w:t>MessageBox.Show(“Digite uma média entre 0 e 10”);</w:t>
      </w:r>
    </w:p>
    <w:p w:rsidRPr="008F0CA2" w:rsidRDefault="00B01BC1" w:rsidR="00B01BC1" w:rsidP="00B01BC1">
      <w:pPr>
        <w:rPr>
          <w:rFonts w:hAnsi="Consolas" w:cs="Courier New" w:ascii="Consolas"/>
          <w:sz w:val="20"/>
        </w:rPr>
      </w:pPr>
      <w:r w:rsidRPr="00B01BC1">
        <w:rPr>
          <w:rFonts w:hAnsi="Consolas" w:cs="Courier New" w:ascii="Consolas"/>
          <w:sz w:val="20"/>
        </w:rPr>
        <w:tab/>
      </w:r>
      <w:r w:rsidRPr="00B01BC1">
        <w:rPr>
          <w:rFonts w:hAnsi="Consolas" w:cs="Courier New" w:ascii="Consolas"/>
          <w:sz w:val="20"/>
        </w:rPr>
        <w:tab/>
      </w:r>
      <w:r w:rsidRPr="008F0CA2">
        <w:rPr>
          <w:rFonts w:hAnsi="Consolas" w:cs="Courier New" w:ascii="Consolas"/>
          <w:sz w:val="20"/>
        </w:rPr>
        <w:t>TXT_MD</w:t>
      </w:r>
      <w:r w:rsidRPr="008F0CA2">
        <w:rPr>
          <w:rFonts w:hAnsi="Consolas" w:cs="Courier New" w:ascii="Consolas"/>
          <w:sz w:val="20"/>
        </w:rPr>
        <w:t>4</w:t>
      </w:r>
      <w:r w:rsidRPr="008F0CA2">
        <w:rPr>
          <w:rFonts w:hAnsi="Consolas" w:cs="Courier New" w:ascii="Consolas"/>
          <w:sz w:val="20"/>
        </w:rPr>
        <w:t>.Focus ();</w:t>
      </w:r>
    </w:p>
    <w:p w:rsidRPr="008F0CA2" w:rsidRDefault="00B01BC1" w:rsidR="00B01BC1" w:rsidP="00B01BC1">
      <w:pPr>
        <w:rPr>
          <w:rFonts w:hAnsi="Consolas" w:cs="Courier New" w:ascii="Consolas"/>
          <w:sz w:val="20"/>
        </w:rPr>
      </w:pPr>
      <w:r w:rsidRPr="008F0CA2">
        <w:rPr>
          <w:rFonts w:hAnsi="Consolas" w:cs="Courier New" w:ascii="Consolas"/>
          <w:sz w:val="20"/>
        </w:rPr>
        <w:tab/>
        <w:t>}</w:t>
      </w:r>
    </w:p>
    <w:p w:rsidRPr="008F0CA2" w:rsidRDefault="00B01BC1" w:rsidR="00B01BC1" w:rsidP="00B01BC1">
      <w:pPr>
        <w:rPr>
          <w:rFonts w:hAnsi="Consolas" w:cs="Courier New" w:ascii="Consolas"/>
          <w:sz w:val="20"/>
        </w:rPr>
      </w:pPr>
      <w:r w:rsidRPr="008F0CA2">
        <w:rPr>
          <w:rFonts w:hAnsi="Consolas" w:cs="Courier New" w:ascii="Consolas"/>
          <w:sz w:val="20"/>
        </w:rPr>
        <w:t>}</w:t>
      </w:r>
    </w:p>
    <w:p w:rsidRPr="008F0CA2" w:rsidRDefault="008F0CA2" w:rsidR="00B01BC1">
      <w:pPr>
        <w:rPr>
          <w:rFonts w:hAnsi="Consolas" w:cs="Courier New" w:ascii="Consolas"/>
        </w:rPr>
      </w:pPr>
      <w:r>
        <w:rPr>
          <w:rFonts w:hAnsi="Consolas" w:cs="Courier New" w:ascii="Consolas"/>
        </w:rPr>
        <w:t xml:space="preserve">OBS: O período </w:t>
      </w:r>
      <w:sdt>
        <w:sdtPr>
          <w:tag w:val="goog_rdk_0"/>
        </w:sdtPr>
        <w:sdtContent>
          <w:commentRangeStart w:id="0"/>
        </w:sdtContent>
      </w:sdt>
      <w:r>
        <w:rPr>
          <w:rFonts w:hAnsi="Consolas" w:cs="Courier New" w:ascii="Consolas"/>
        </w:rPr>
        <w:t xml:space="preserve">de teste do </w:t>
      </w:r>
      <w:r w:rsidRPr="008F0CA2">
        <w:rPr>
          <w:rFonts w:hAnsi="Consolas" w:cs="Courier New" w:ascii="Consolas"/>
        </w:rPr>
        <w:t xml:space="preserve">Microsoft Visual Studio </w:t>
      </w:r>
      <w:r>
        <w:rPr>
          <w:rFonts w:hAnsi="Consolas" w:cs="Courier New" w:ascii="Consolas"/>
        </w:rPr>
        <w:t>acabou, então reutilizei a foto do meu outro trabalho</w:t>
      </w:r>
      <w:commentRangeEnd w:id="0"/>
      <w:r>
        <w:rPr>
          <w:rStyle w:val="CommentReference"/>
        </w:rPr>
        <w:commentReference w:id="0"/>
      </w:r>
      <w:r>
        <w:rPr>
          <w:rFonts w:hAnsi="Consolas" w:cs="Courier New" w:ascii="Consolas"/>
        </w:rPr>
        <w:t xml:space="preserve"> e complementei com o evento leave.</w:t>
      </w:r>
      <w:bookmarkStart w:id="0" w:name="_GoBack"/>
      <w:bookmarkEnd w:id="0"/>
    </w:p>
    <w:sectPr w:rsidRPr="008F0CA2" w:rsidR="00B01BC1">
      <w:pgSz w:w="11906" w:h="16838"/>
      <w:pgMar w:gutter="0" w:bottom="1417" w:left="1701" w:footer="708" w:top="1417" w:right="1701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7-03T19:43:18Z" w:author="mirella ganzarolli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Ok querido.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B3"/>
    <w:rsid w:val="000E039E"/>
    <w:rsid w:val="004C54B3"/>
    <w:rsid w:val="008E5A0F"/>
    <w:rsid w:val="008F0CA2"/>
    <w:rsid w:val="00B01BC1"/>
    <w:rsid w:val="00EF785F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E9D83-CFAF-4549-A4DC-7CCC38FE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 w:cstheme="minorBidi" w:asciiTheme="minorHAnsi" w:hAnsiTheme="minorHAnsi"/>
        <w:sz w:val="22"/>
        <w:szCs w:val="22"/>
        <w:lang w:bidi="ar-SA" w:val="pt-BR" w:eastAsia="zh-CN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Semlista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image" Target="media/image1.png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TVTAXtwtuT+MsQko9SYNgXvhnmQ==">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11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4</cp:revision>
  <dcterms:created xsi:type="dcterms:W3CDTF">2020-06-29T11:27:00Z</dcterms:created>
  <dcterms:modified xsi:type="dcterms:W3CDTF">2020-06-29T11:40:00Z</dcterms:modified>
</cp:coreProperties>
</file>
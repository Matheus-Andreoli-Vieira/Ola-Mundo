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94545A" w:rsidRDefault="0094545A" w:rsidP="0094545A">
      <w:pPr>
        <w:ind w:left="2124"/>
        <w:rPr>
          <w:rFonts w:ascii="Courier New" w:hAnsi="Courier New" w:cs="Courier New"/>
          <w:sz w:val="96"/>
        </w:rPr>
      </w:pPr>
      <w:r>
        <w:rPr>
          <w:rFonts w:ascii="Courier New" w:hAnsi="Courier New" w:cs="Courier New"/>
          <w:sz w:val="96"/>
        </w:rPr>
        <w:t xml:space="preserve"> </w:t>
      </w:r>
      <w:r w:rsidRPr="0094545A">
        <w:rPr>
          <w:rFonts w:ascii="Courier New" w:hAnsi="Courier New" w:cs="Courier New"/>
          <w:sz w:val="96"/>
        </w:rPr>
        <w:t>LLA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355423" w:rsidRDefault="00355423" w:rsidP="00355423">
      <w:pPr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Courier New" w:eastAsia="Times New Roman" w:hAnsi="Courier New" w:cs="Courier New"/>
          <w:b/>
          <w:bCs/>
          <w:color w:val="484848"/>
          <w:sz w:val="42"/>
          <w:szCs w:val="42"/>
          <w:bdr w:val="none" w:sz="0" w:space="0" w:color="auto" w:frame="1"/>
        </w:rPr>
      </w:pPr>
    </w:p>
    <w:p w:rsidR="00355423" w:rsidRDefault="00355423" w:rsidP="00355423">
      <w:pPr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Courier New" w:eastAsia="Times New Roman" w:hAnsi="Courier New" w:cs="Courier New"/>
          <w:b/>
          <w:bCs/>
          <w:color w:val="484848"/>
          <w:sz w:val="42"/>
          <w:szCs w:val="42"/>
          <w:bdr w:val="none" w:sz="0" w:space="0" w:color="auto" w:frame="1"/>
        </w:rPr>
      </w:pPr>
      <w:r w:rsidRPr="00355423">
        <w:rPr>
          <w:rFonts w:ascii="Courier New" w:eastAsia="Times New Roman" w:hAnsi="Courier New" w:cs="Courier New"/>
          <w:b/>
          <w:bCs/>
          <w:color w:val="484848"/>
          <w:sz w:val="42"/>
          <w:szCs w:val="42"/>
          <w:bdr w:val="none" w:sz="0" w:space="0" w:color="auto" w:frame="1"/>
        </w:rPr>
        <w:t>Projeto Arduino Controle de Acesso com RFID</w:t>
      </w:r>
    </w:p>
    <w:p w:rsidR="00355423" w:rsidRDefault="00355423" w:rsidP="00355423">
      <w:pPr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Courier New" w:eastAsia="Times New Roman" w:hAnsi="Courier New" w:cs="Courier New"/>
          <w:b/>
          <w:bCs/>
          <w:color w:val="484848"/>
          <w:sz w:val="42"/>
          <w:szCs w:val="42"/>
          <w:bdr w:val="none" w:sz="0" w:space="0" w:color="auto" w:frame="1"/>
        </w:rPr>
      </w:pPr>
    </w:p>
    <w:p w:rsidR="00355423" w:rsidRDefault="00355423" w:rsidP="00355423">
      <w:pPr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Courier New" w:eastAsia="Times New Roman" w:hAnsi="Courier New" w:cs="Courier New"/>
          <w:b/>
          <w:bCs/>
          <w:color w:val="484848"/>
          <w:sz w:val="42"/>
          <w:szCs w:val="42"/>
          <w:bdr w:val="none" w:sz="0" w:space="0" w:color="auto" w:frame="1"/>
        </w:rPr>
      </w:pPr>
    </w:p>
    <w:p w:rsidR="00355423" w:rsidRPr="00355423" w:rsidRDefault="00355423" w:rsidP="00355423">
      <w:pPr>
        <w:shd w:val="clear" w:color="auto" w:fill="FFFFFF"/>
        <w:spacing w:after="0" w:line="480" w:lineRule="atLeast"/>
        <w:textAlignment w:val="baseline"/>
        <w:outlineLvl w:val="1"/>
        <w:rPr>
          <w:rFonts w:ascii="Courier New" w:eastAsia="Times New Roman" w:hAnsi="Courier New" w:cs="Courier New"/>
          <w:b/>
          <w:bCs/>
          <w:color w:val="484848"/>
          <w:sz w:val="32"/>
          <w:szCs w:val="42"/>
        </w:rPr>
      </w:pPr>
      <w:r w:rsidRPr="00355423">
        <w:rPr>
          <w:rFonts w:ascii="Courier New" w:eastAsia="Times New Roman" w:hAnsi="Courier New" w:cs="Courier New"/>
          <w:b/>
          <w:bCs/>
          <w:color w:val="484848"/>
          <w:sz w:val="32"/>
          <w:szCs w:val="42"/>
        </w:rPr>
        <w:drawing>
          <wp:inline distT="0" distB="0" distL="0" distR="0" wp14:anchorId="6292B372" wp14:editId="28BFD687">
            <wp:extent cx="5277587" cy="34485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5A" w:rsidRPr="004F5606" w:rsidRDefault="00942380" w:rsidP="00942380">
      <w:pPr>
        <w:jc w:val="both"/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b/>
          <w:sz w:val="28"/>
        </w:rPr>
        <w:t>Projeto</w:t>
      </w:r>
      <w:r w:rsidRPr="004F5606">
        <w:rPr>
          <w:rFonts w:ascii="Courier New" w:hAnsi="Courier New" w:cs="Courier New"/>
          <w:sz w:val="28"/>
        </w:rPr>
        <w:t xml:space="preserve">: </w:t>
      </w:r>
      <w:r w:rsidR="00355423" w:rsidRPr="004F5606">
        <w:rPr>
          <w:rFonts w:ascii="Courier New" w:hAnsi="Courier New" w:cs="Courier New"/>
          <w:sz w:val="28"/>
        </w:rPr>
        <w:t xml:space="preserve">Esse projeto traria mais proteção para a sua casa, pois com ele você não precisaria mais de chaves para abrir e trancar sua casa, agora você usaria pulseiras, cartões, o que estiver disponível no mercado. </w:t>
      </w:r>
    </w:p>
    <w:p w:rsidR="00355423" w:rsidRPr="004F5606" w:rsidRDefault="00355423" w:rsidP="00355423">
      <w:pPr>
        <w:ind w:firstLine="708"/>
        <w:jc w:val="both"/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t>Bastaria passar o cartão/pulseira na frente do leitor e ele destrancaria a porta/portão.</w:t>
      </w:r>
    </w:p>
    <w:p w:rsidR="00942380" w:rsidRPr="004F5606" w:rsidRDefault="00942380" w:rsidP="00355423">
      <w:pPr>
        <w:ind w:firstLine="708"/>
        <w:jc w:val="both"/>
        <w:rPr>
          <w:rFonts w:ascii="Courier New" w:hAnsi="Courier New" w:cs="Courier New"/>
          <w:sz w:val="28"/>
        </w:rPr>
      </w:pPr>
    </w:p>
    <w:p w:rsidR="00942380" w:rsidRPr="004F5606" w:rsidRDefault="00942380" w:rsidP="00355423">
      <w:pPr>
        <w:ind w:firstLine="708"/>
        <w:jc w:val="both"/>
        <w:rPr>
          <w:rFonts w:ascii="Courier New" w:hAnsi="Courier New" w:cs="Courier New"/>
          <w:color w:val="000000" w:themeColor="text1"/>
          <w:sz w:val="28"/>
          <w:shd w:val="clear" w:color="auto" w:fill="FFFFFF"/>
        </w:rPr>
      </w:pPr>
      <w:r w:rsidRPr="004F5606">
        <w:rPr>
          <w:rFonts w:ascii="Courier New" w:hAnsi="Courier New" w:cs="Courier New"/>
          <w:b/>
          <w:sz w:val="28"/>
        </w:rPr>
        <w:t xml:space="preserve">Na prática: </w:t>
      </w:r>
      <w:r w:rsidRPr="004F5606">
        <w:rPr>
          <w:rFonts w:ascii="Courier New" w:hAnsi="Courier New" w:cs="Courier New"/>
          <w:sz w:val="28"/>
        </w:rPr>
        <w:t xml:space="preserve">O sistema de comunicação para transferência de dados do sistema RFID utiliza ondas </w:t>
      </w:r>
      <w:r w:rsidRPr="004F5606">
        <w:rPr>
          <w:rFonts w:ascii="Courier New" w:hAnsi="Courier New" w:cs="Courier New"/>
          <w:sz w:val="28"/>
        </w:rPr>
        <w:lastRenderedPageBreak/>
        <w:t xml:space="preserve">de rádio, </w:t>
      </w:r>
      <w:r w:rsidRPr="004F5606">
        <w:rPr>
          <w:rFonts w:ascii="Courier New" w:hAnsi="Courier New" w:cs="Courier New"/>
          <w:color w:val="000000" w:themeColor="text1"/>
          <w:sz w:val="28"/>
          <w:shd w:val="clear" w:color="auto" w:fill="FFFFFF"/>
        </w:rPr>
        <w:t>nas quais cada tag emite uma sequência de números como um código exclusivo para cada chaveiro, ca</w:t>
      </w:r>
      <w:r w:rsidRPr="004F5606">
        <w:rPr>
          <w:rFonts w:ascii="Courier New" w:hAnsi="Courier New" w:cs="Courier New"/>
          <w:color w:val="000000" w:themeColor="text1"/>
          <w:sz w:val="28"/>
          <w:shd w:val="clear" w:color="auto" w:fill="FFFFFF"/>
        </w:rPr>
        <w:t>rtão ou qual for o acessório.</w:t>
      </w:r>
      <w:r w:rsidR="00DE080E" w:rsidRPr="004F5606">
        <w:rPr>
          <w:rFonts w:ascii="Courier New" w:hAnsi="Courier New" w:cs="Courier New"/>
          <w:color w:val="000000" w:themeColor="text1"/>
          <w:sz w:val="28"/>
          <w:shd w:val="clear" w:color="auto" w:fill="FFFFFF"/>
        </w:rPr>
        <w:t xml:space="preserve"> Caso o cartão não esteja determinado e autorizado no código raiz do projeto, o sistema não destrancará a porta.</w:t>
      </w:r>
    </w:p>
    <w:p w:rsidR="00DE080E" w:rsidRPr="004F5606" w:rsidRDefault="00DE080E" w:rsidP="00DE080E">
      <w:pPr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t>Devido a sua comunicação por sistema de rádio, vale lembrar que os equipamentos utilizados junto ao módulo RFID RC522 possuem uma frequência específica de trabalho que é de 13,56Mhz e suporta cartões do tipo Mifare1 S50, Mifare1 S70 Mifare Ultralight, Mifare Pro e Mifare DESFire.</w:t>
      </w:r>
    </w:p>
    <w:p w:rsidR="008A6E10" w:rsidRPr="004F5606" w:rsidRDefault="008A6E10" w:rsidP="008A6E10">
      <w:pPr>
        <w:rPr>
          <w:rFonts w:ascii="Courier New" w:hAnsi="Courier New" w:cs="Courier New"/>
          <w:b/>
          <w:sz w:val="32"/>
        </w:rPr>
      </w:pPr>
      <w:r w:rsidRPr="004F5606">
        <w:rPr>
          <w:rFonts w:ascii="Courier New" w:hAnsi="Courier New" w:cs="Courier New"/>
          <w:b/>
          <w:sz w:val="32"/>
        </w:rPr>
        <w:t>Produtos Utilizados no Projeto</w:t>
      </w:r>
    </w:p>
    <w:p w:rsidR="008A6E10" w:rsidRPr="004F5606" w:rsidRDefault="008A6E10" w:rsidP="008A6E10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t>1 Arduino UNO + Cabo USB AB;</w:t>
      </w:r>
    </w:p>
    <w:p w:rsidR="004F5606" w:rsidRPr="004F5606" w:rsidRDefault="004F5606" w:rsidP="004F5606">
      <w:pPr>
        <w:pStyle w:val="PargrafodaLista"/>
        <w:ind w:left="708" w:firstLine="42"/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t>Nesse Arduino serão conectadas as demais         peças e nele que o código será feito.</w:t>
      </w:r>
    </w:p>
    <w:p w:rsidR="004F5606" w:rsidRPr="004F5606" w:rsidRDefault="008A6E10" w:rsidP="004F5606">
      <w:pPr>
        <w:pStyle w:val="PargrafodaLista"/>
        <w:ind w:left="360"/>
        <w:rPr>
          <w:rFonts w:ascii="Courier New" w:hAnsi="Courier New" w:cs="Courier New"/>
          <w:sz w:val="28"/>
        </w:rPr>
      </w:pPr>
      <w:r w:rsidRPr="004F5606">
        <w:rPr>
          <w:noProof/>
          <w:sz w:val="20"/>
        </w:rPr>
        <w:drawing>
          <wp:inline distT="0" distB="0" distL="0" distR="0">
            <wp:extent cx="2409825" cy="1819500"/>
            <wp:effectExtent l="0" t="0" r="0" b="9525"/>
            <wp:docPr id="2" name="Imagem 2" descr="Placa Uno R3 + Cabo USB p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 Uno R3 + Cabo USB para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524" cy="182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6" w:rsidRPr="004F5606" w:rsidRDefault="004F5606" w:rsidP="004F5606">
      <w:pPr>
        <w:pStyle w:val="PargrafodaLista"/>
        <w:ind w:left="360"/>
        <w:rPr>
          <w:rFonts w:ascii="Courier New" w:hAnsi="Courier New" w:cs="Courier New"/>
          <w:sz w:val="28"/>
        </w:rPr>
      </w:pPr>
    </w:p>
    <w:p w:rsidR="008A6E10" w:rsidRPr="004F5606" w:rsidRDefault="008A6E10" w:rsidP="008A6E10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t>1 Kit RC522 Leitor RFID;</w:t>
      </w:r>
    </w:p>
    <w:p w:rsidR="004F5606" w:rsidRPr="004F5606" w:rsidRDefault="004F5606" w:rsidP="004F5606">
      <w:pPr>
        <w:pStyle w:val="PargrafodaLista"/>
        <w:ind w:left="708" w:firstLine="42"/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t>Esse kit será o responsável pela leitura   dos cartões de acesso.</w:t>
      </w:r>
    </w:p>
    <w:p w:rsidR="008A6E10" w:rsidRDefault="008A6E10" w:rsidP="008A6E10">
      <w:pPr>
        <w:pStyle w:val="PargrafodaLista"/>
        <w:ind w:left="360"/>
        <w:rPr>
          <w:rFonts w:ascii="Courier New" w:hAnsi="Courier New" w:cs="Courier New"/>
          <w:sz w:val="28"/>
        </w:rPr>
      </w:pPr>
      <w:r w:rsidRPr="004F5606">
        <w:rPr>
          <w:noProof/>
          <w:sz w:val="20"/>
        </w:rPr>
        <w:drawing>
          <wp:inline distT="0" distB="0" distL="0" distR="0">
            <wp:extent cx="2295995" cy="1733550"/>
            <wp:effectExtent l="0" t="0" r="9525" b="0"/>
            <wp:docPr id="3" name="Imagem 3" descr="Kit RC522 Leitor RF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t RC522 Leitor RFI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38" cy="175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6" w:rsidRDefault="004F5606" w:rsidP="008A6E10">
      <w:pPr>
        <w:pStyle w:val="PargrafodaLista"/>
        <w:ind w:left="360"/>
        <w:rPr>
          <w:rFonts w:ascii="Courier New" w:hAnsi="Courier New" w:cs="Courier New"/>
          <w:sz w:val="28"/>
        </w:rPr>
      </w:pPr>
    </w:p>
    <w:p w:rsidR="004F5606" w:rsidRDefault="004F5606" w:rsidP="008A6E10">
      <w:pPr>
        <w:pStyle w:val="PargrafodaLista"/>
        <w:ind w:left="360"/>
        <w:rPr>
          <w:rFonts w:ascii="Courier New" w:hAnsi="Courier New" w:cs="Courier New"/>
          <w:sz w:val="28"/>
        </w:rPr>
      </w:pPr>
    </w:p>
    <w:p w:rsidR="004F5606" w:rsidRPr="004F5606" w:rsidRDefault="004F5606" w:rsidP="008A6E10">
      <w:pPr>
        <w:pStyle w:val="PargrafodaLista"/>
        <w:ind w:left="360"/>
        <w:rPr>
          <w:rFonts w:ascii="Courier New" w:hAnsi="Courier New" w:cs="Courier New"/>
          <w:sz w:val="28"/>
        </w:rPr>
      </w:pPr>
    </w:p>
    <w:p w:rsidR="004F5606" w:rsidRPr="004F5606" w:rsidRDefault="008A6E10" w:rsidP="004F5606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lastRenderedPageBreak/>
        <w:t>1 Módulo Relé 1 Canal;</w:t>
      </w:r>
    </w:p>
    <w:p w:rsidR="004F5606" w:rsidRPr="004F5606" w:rsidRDefault="004F5606" w:rsidP="004F5606">
      <w:pPr>
        <w:pStyle w:val="PargrafodaLista"/>
        <w:ind w:left="708" w:firstLine="42"/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t>É um componente eletromecânico, e</w:t>
      </w:r>
      <w:r>
        <w:rPr>
          <w:rFonts w:ascii="Courier New" w:hAnsi="Courier New" w:cs="Courier New"/>
          <w:sz w:val="28"/>
        </w:rPr>
        <w:t>m que</w:t>
      </w:r>
      <w:r w:rsidRPr="004F5606">
        <w:rPr>
          <w:rFonts w:ascii="Courier New" w:hAnsi="Courier New" w:cs="Courier New"/>
          <w:sz w:val="28"/>
        </w:rPr>
        <w:t xml:space="preserve"> você consegue acionar um interruptor a partir de um sinal.</w:t>
      </w:r>
    </w:p>
    <w:p w:rsidR="008A6E10" w:rsidRPr="004F5606" w:rsidRDefault="008A6E10" w:rsidP="008A6E10">
      <w:pPr>
        <w:pStyle w:val="PargrafodaLista"/>
        <w:ind w:left="360"/>
        <w:rPr>
          <w:rFonts w:ascii="Courier New" w:hAnsi="Courier New" w:cs="Courier New"/>
          <w:sz w:val="28"/>
        </w:rPr>
      </w:pPr>
      <w:r w:rsidRPr="004F5606">
        <w:rPr>
          <w:noProof/>
          <w:sz w:val="20"/>
        </w:rPr>
        <w:drawing>
          <wp:inline distT="0" distB="0" distL="0" distR="0">
            <wp:extent cx="2724150" cy="2056825"/>
            <wp:effectExtent l="0" t="0" r="0" b="635"/>
            <wp:docPr id="4" name="Imagem 4" descr="Módulo Relé 5V 10A 1 Canal para Arduino e Raspberry PI - GB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ódulo Relé 5V 10A 1 Canal para Arduino e Raspberry PI - GBK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13" cy="20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10" w:rsidRDefault="008A6E10" w:rsidP="008A6E10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t>1 Display LCD 16×2;</w:t>
      </w:r>
    </w:p>
    <w:p w:rsidR="004F5606" w:rsidRPr="004F5606" w:rsidRDefault="004F5606" w:rsidP="004F5606">
      <w:pPr>
        <w:pStyle w:val="PargrafodaLista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Será responsável por mostrar mensagens.</w:t>
      </w:r>
    </w:p>
    <w:p w:rsidR="008A6E10" w:rsidRPr="004F5606" w:rsidRDefault="008A6E10" w:rsidP="008A6E10">
      <w:pPr>
        <w:pStyle w:val="PargrafodaLista"/>
        <w:ind w:left="360"/>
        <w:rPr>
          <w:rFonts w:ascii="Courier New" w:hAnsi="Courier New" w:cs="Courier New"/>
          <w:sz w:val="28"/>
        </w:rPr>
      </w:pPr>
      <w:r w:rsidRPr="004F5606">
        <w:rPr>
          <w:noProof/>
          <w:sz w:val="20"/>
        </w:rPr>
        <w:drawing>
          <wp:inline distT="0" distB="0" distL="0" distR="0">
            <wp:extent cx="2524125" cy="1905799"/>
            <wp:effectExtent l="0" t="0" r="0" b="0"/>
            <wp:docPr id="5" name="Imagem 5" descr="Display LCD 16x2 com fundo 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play LCD 16x2 com fundo azu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53" cy="190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10" w:rsidRDefault="008A6E10" w:rsidP="008A6E10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t>1 Potenciômetro;</w:t>
      </w:r>
    </w:p>
    <w:p w:rsidR="004F5606" w:rsidRPr="004F5606" w:rsidRDefault="004F5606" w:rsidP="004F5606">
      <w:pPr>
        <w:pStyle w:val="PargrafodaLista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Aumenta ou diminui a resistência que ele tem, depende </w:t>
      </w:r>
      <w:r w:rsidR="00891394">
        <w:rPr>
          <w:rFonts w:ascii="Courier New" w:hAnsi="Courier New" w:cs="Courier New"/>
          <w:sz w:val="28"/>
        </w:rPr>
        <w:t>do quanto ele suporta, tem de 1k, 3k, etc. Depende do qual é necessário.</w:t>
      </w:r>
    </w:p>
    <w:p w:rsidR="008A6E10" w:rsidRDefault="008A6E10" w:rsidP="008A6E10">
      <w:pPr>
        <w:pStyle w:val="PargrafodaLista"/>
        <w:ind w:left="360"/>
        <w:rPr>
          <w:rFonts w:ascii="Courier New" w:hAnsi="Courier New" w:cs="Courier New"/>
          <w:sz w:val="28"/>
        </w:rPr>
      </w:pPr>
      <w:r w:rsidRPr="004F5606">
        <w:rPr>
          <w:noProof/>
          <w:sz w:val="20"/>
        </w:rPr>
        <w:drawing>
          <wp:inline distT="0" distB="0" distL="0" distR="0">
            <wp:extent cx="2524125" cy="1905799"/>
            <wp:effectExtent l="0" t="0" r="0" b="0"/>
            <wp:docPr id="6" name="Imagem 6" descr="POTENCIOMETRO LINEAR 16MM EIXO ESTRIADO 1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TENCIOMETRO LINEAR 16MM EIXO ESTRIADO 10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88" cy="19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94" w:rsidRDefault="00891394" w:rsidP="008A6E10">
      <w:pPr>
        <w:pStyle w:val="PargrafodaLista"/>
        <w:ind w:left="360"/>
        <w:rPr>
          <w:rFonts w:ascii="Courier New" w:hAnsi="Courier New" w:cs="Courier New"/>
          <w:sz w:val="28"/>
        </w:rPr>
      </w:pPr>
    </w:p>
    <w:p w:rsidR="00891394" w:rsidRDefault="00891394" w:rsidP="008A6E10">
      <w:pPr>
        <w:pStyle w:val="PargrafodaLista"/>
        <w:ind w:left="360"/>
        <w:rPr>
          <w:rFonts w:ascii="Courier New" w:hAnsi="Courier New" w:cs="Courier New"/>
          <w:sz w:val="28"/>
        </w:rPr>
      </w:pPr>
    </w:p>
    <w:p w:rsidR="00891394" w:rsidRPr="004F5606" w:rsidRDefault="00891394" w:rsidP="008A6E10">
      <w:pPr>
        <w:pStyle w:val="PargrafodaLista"/>
        <w:ind w:left="360"/>
        <w:rPr>
          <w:rFonts w:ascii="Courier New" w:hAnsi="Courier New" w:cs="Courier New"/>
          <w:sz w:val="28"/>
        </w:rPr>
      </w:pPr>
    </w:p>
    <w:p w:rsidR="008A6E10" w:rsidRDefault="008A6E10" w:rsidP="008A6E10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lastRenderedPageBreak/>
        <w:t>1 Fechadura Elétrica 12V;</w:t>
      </w:r>
    </w:p>
    <w:p w:rsidR="00891394" w:rsidRPr="004F5606" w:rsidRDefault="00891394" w:rsidP="00891394">
      <w:pPr>
        <w:pStyle w:val="PargrafodaLista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Essa fechadura vai servir para trancar e destrancar o portão.</w:t>
      </w:r>
    </w:p>
    <w:p w:rsidR="008A6E10" w:rsidRPr="004F5606" w:rsidRDefault="008A6E10" w:rsidP="008A6E10">
      <w:pPr>
        <w:pStyle w:val="PargrafodaLista"/>
        <w:ind w:left="360"/>
        <w:rPr>
          <w:rFonts w:ascii="Courier New" w:hAnsi="Courier New" w:cs="Courier New"/>
          <w:sz w:val="28"/>
        </w:rPr>
      </w:pPr>
      <w:r w:rsidRPr="004F5606">
        <w:rPr>
          <w:noProof/>
          <w:sz w:val="20"/>
        </w:rPr>
        <w:drawing>
          <wp:inline distT="0" distB="0" distL="0" distR="0">
            <wp:extent cx="2524125" cy="1905799"/>
            <wp:effectExtent l="0" t="0" r="0" b="0"/>
            <wp:docPr id="7" name="Imagem 7" descr="Fechadura Elétrica 12V NF Compacta para Projetos - FE-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chadura Elétrica 12V NF Compacta para Projetos - FE-9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861" cy="19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23" w:rsidRDefault="008A6E10" w:rsidP="004F5606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8"/>
        </w:rPr>
      </w:pPr>
      <w:r w:rsidRPr="004F5606">
        <w:rPr>
          <w:rFonts w:ascii="Courier New" w:hAnsi="Courier New" w:cs="Courier New"/>
          <w:sz w:val="28"/>
        </w:rPr>
        <w:t>1 Fonte de Alimentação 12V 1A.</w:t>
      </w:r>
    </w:p>
    <w:p w:rsidR="004F5606" w:rsidRPr="004F5606" w:rsidRDefault="004F5606" w:rsidP="004F5606">
      <w:pPr>
        <w:pStyle w:val="PargrafodaLista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Dará energia para todo o sistema.</w:t>
      </w:r>
    </w:p>
    <w:p w:rsidR="004F5606" w:rsidRDefault="004F5606" w:rsidP="004F5606">
      <w:pPr>
        <w:pStyle w:val="PargrafodaLista"/>
        <w:ind w:left="360"/>
        <w:rPr>
          <w:rFonts w:ascii="Courier New" w:hAnsi="Courier New" w:cs="Courier New"/>
          <w:sz w:val="32"/>
        </w:rPr>
      </w:pPr>
      <w:r>
        <w:rPr>
          <w:noProof/>
        </w:rPr>
        <w:drawing>
          <wp:inline distT="0" distB="0" distL="0" distR="0">
            <wp:extent cx="2562225" cy="1934566"/>
            <wp:effectExtent l="0" t="0" r="0" b="8890"/>
            <wp:docPr id="8" name="Imagem 8" descr="Fonte de Alimentação Chaveada 12VDC 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nte de Alimentação Chaveada 12VDC 1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46" cy="193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75" w:rsidRDefault="003A1275" w:rsidP="004F5606">
      <w:pPr>
        <w:pStyle w:val="PargrafodaLista"/>
        <w:ind w:left="360"/>
        <w:rPr>
          <w:rFonts w:ascii="Courier New" w:hAnsi="Courier New" w:cs="Courier New"/>
          <w:b/>
          <w:sz w:val="32"/>
        </w:rPr>
      </w:pPr>
      <w:r w:rsidRPr="003A1275">
        <w:rPr>
          <w:rFonts w:ascii="Courier New" w:hAnsi="Courier New" w:cs="Courier New"/>
          <w:b/>
          <w:sz w:val="32"/>
        </w:rPr>
        <w:t>Projeto:</w:t>
      </w:r>
    </w:p>
    <w:p w:rsidR="003A1275" w:rsidRDefault="003A1275" w:rsidP="004F5606">
      <w:pPr>
        <w:pStyle w:val="PargrafodaLista"/>
        <w:ind w:left="360"/>
        <w:rPr>
          <w:rFonts w:ascii="Courier New" w:hAnsi="Courier New" w:cs="Courier New"/>
          <w:b/>
          <w:sz w:val="32"/>
        </w:rPr>
      </w:pPr>
      <w:r>
        <w:rPr>
          <w:noProof/>
        </w:rPr>
        <w:drawing>
          <wp:inline distT="0" distB="0" distL="0" distR="0">
            <wp:extent cx="3781425" cy="2854658"/>
            <wp:effectExtent l="0" t="0" r="0" b="3175"/>
            <wp:docPr id="9" name="Imagem 9" descr="https://www.usinainfo.com.br/blog/wp-content/uploads/2017/04/2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usinainfo.com.br/blog/wp-content/uploads/2017/04/2-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20" cy="286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73" w:rsidRPr="00FB7973" w:rsidRDefault="00FB7973" w:rsidP="004F5606">
      <w:pPr>
        <w:pStyle w:val="PargrafodaLista"/>
        <w:ind w:left="3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Conclusão: </w:t>
      </w:r>
      <w:r w:rsidRPr="00FB7973">
        <w:rPr>
          <w:rFonts w:ascii="Courier New" w:hAnsi="Courier New" w:cs="Courier New"/>
          <w:sz w:val="28"/>
        </w:rPr>
        <w:t xml:space="preserve">No site, no qual fiz a pesquisa, tem o link de cada peça para compra, e percebi que tem um baixo custo para fazer isso, então é </w:t>
      </w:r>
      <w:r w:rsidRPr="00FB7973">
        <w:rPr>
          <w:rFonts w:ascii="Courier New" w:hAnsi="Courier New" w:cs="Courier New"/>
          <w:sz w:val="28"/>
        </w:rPr>
        <w:lastRenderedPageBreak/>
        <w:t>possível fazer em várias partes da casa, como quarto, gavetas que contenham algo importante, etc.</w:t>
      </w:r>
      <w:r>
        <w:rPr>
          <w:rFonts w:ascii="Courier New" w:hAnsi="Courier New" w:cs="Courier New"/>
          <w:sz w:val="28"/>
        </w:rPr>
        <w:t xml:space="preserve"> É um projeto simples e que traz uma certa segurança para nossas casas.</w:t>
      </w:r>
      <w:bookmarkStart w:id="0" w:name="_GoBack"/>
      <w:bookmarkEnd w:id="0"/>
    </w:p>
    <w:p w:rsidR="003A1275" w:rsidRDefault="003A1275" w:rsidP="004F5606">
      <w:pPr>
        <w:pStyle w:val="PargrafodaLista"/>
        <w:pBdr>
          <w:bottom w:val="single" w:sz="12" w:space="1" w:color="auto"/>
        </w:pBdr>
        <w:ind w:left="360"/>
      </w:pPr>
      <w:hyperlink r:id="rId14" w:history="1">
        <w:r>
          <w:rPr>
            <w:rStyle w:val="Hyperlink"/>
          </w:rPr>
          <w:t>https://www.usinainfo.com.br/blog/projeto-arduino-controle-de-acesso-rfid/</w:t>
        </w:r>
      </w:hyperlink>
    </w:p>
    <w:p w:rsidR="003A1275" w:rsidRPr="003A1275" w:rsidRDefault="003A1275" w:rsidP="004F5606">
      <w:pPr>
        <w:pStyle w:val="PargrafodaLista"/>
        <w:ind w:left="360"/>
        <w:rPr>
          <w:rFonts w:ascii="Courier New" w:hAnsi="Courier New" w:cs="Courier New"/>
          <w:b/>
          <w:sz w:val="32"/>
        </w:rPr>
      </w:pPr>
    </w:p>
    <w:sectPr w:rsidR="003A1275" w:rsidRPr="003A1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84C0B"/>
    <w:multiLevelType w:val="hybridMultilevel"/>
    <w:tmpl w:val="02F4A6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1713C"/>
    <w:multiLevelType w:val="multilevel"/>
    <w:tmpl w:val="C77E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5A"/>
    <w:rsid w:val="00355423"/>
    <w:rsid w:val="003A1275"/>
    <w:rsid w:val="004F5606"/>
    <w:rsid w:val="00891394"/>
    <w:rsid w:val="008A6E10"/>
    <w:rsid w:val="008E5A0F"/>
    <w:rsid w:val="00942380"/>
    <w:rsid w:val="0094545A"/>
    <w:rsid w:val="00DE080E"/>
    <w:rsid w:val="00F93291"/>
    <w:rsid w:val="00F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CD5BB-39AE-4682-97F2-3A608CD7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5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54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rte">
    <w:name w:val="Strong"/>
    <w:basedOn w:val="Fontepargpadro"/>
    <w:uiPriority w:val="22"/>
    <w:qFormat/>
    <w:rsid w:val="00355423"/>
    <w:rPr>
      <w:b/>
      <w:bCs/>
    </w:rPr>
  </w:style>
  <w:style w:type="character" w:styleId="Hyperlink">
    <w:name w:val="Hyperlink"/>
    <w:basedOn w:val="Fontepargpadro"/>
    <w:uiPriority w:val="99"/>
    <w:unhideWhenUsed/>
    <w:rsid w:val="008A6E1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A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usinainfo.com.br/blog/projeto-arduino-controle-de-acesso-rfi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41</TotalTime>
  <Pages>5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6</cp:revision>
  <dcterms:created xsi:type="dcterms:W3CDTF">2020-07-06T10:57:00Z</dcterms:created>
  <dcterms:modified xsi:type="dcterms:W3CDTF">2020-07-06T11:38:00Z</dcterms:modified>
</cp:coreProperties>
</file>
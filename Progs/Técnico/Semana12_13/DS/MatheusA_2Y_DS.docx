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D72DD9" w:rsidRDefault="00D72DD9" w:rsidP="009A0021">
      <w:pPr>
        <w:jc w:val="both"/>
        <w:rPr>
          <w:rFonts w:ascii="Courier New" w:hAnsi="Courier New" w:cs="Courier New"/>
          <w:sz w:val="52"/>
        </w:rPr>
      </w:pPr>
      <w:r w:rsidRPr="00D72DD9">
        <w:rPr>
          <w:rFonts w:ascii="Courier New" w:hAnsi="Courier New" w:cs="Courier New"/>
          <w:sz w:val="52"/>
        </w:rPr>
        <w:t>Desenvolvimento de Sites</w:t>
      </w:r>
    </w:p>
    <w:p w:rsidR="00F93291" w:rsidRDefault="008E5A0F" w:rsidP="009A0021">
      <w:pPr>
        <w:jc w:val="both"/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D72DD9" w:rsidRPr="00CA69A2" w:rsidRDefault="00D72DD9" w:rsidP="009A0021">
      <w:pPr>
        <w:ind w:left="708" w:firstLine="708"/>
        <w:jc w:val="both"/>
        <w:rPr>
          <w:rFonts w:ascii="Courier New" w:hAnsi="Courier New" w:cs="Courier New"/>
          <w:b/>
          <w:sz w:val="32"/>
        </w:rPr>
      </w:pPr>
      <w:r w:rsidRPr="00CA69A2">
        <w:rPr>
          <w:rFonts w:ascii="Courier New" w:hAnsi="Courier New" w:cs="Courier New"/>
          <w:b/>
          <w:sz w:val="32"/>
        </w:rPr>
        <w:t>PHP e Banco de Dados</w:t>
      </w:r>
    </w:p>
    <w:p w:rsidR="00D72DD9" w:rsidRDefault="00D72DD9" w:rsidP="009A0021">
      <w:pPr>
        <w:jc w:val="both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 que é um Banco de Dados?</w:t>
      </w:r>
    </w:p>
    <w:p w:rsidR="00D72DD9" w:rsidRDefault="00D72DD9" w:rsidP="009A0021">
      <w:pPr>
        <w:jc w:val="both"/>
        <w:rPr>
          <w:rFonts w:ascii="Courier New" w:hAnsi="Courier New" w:cs="Courier New"/>
          <w:color w:val="253A44"/>
          <w:sz w:val="24"/>
          <w:szCs w:val="27"/>
        </w:rPr>
      </w:pPr>
      <w:r w:rsidRPr="00D72DD9">
        <w:rPr>
          <w:rFonts w:ascii="Courier New" w:hAnsi="Courier New" w:cs="Courier New"/>
          <w:color w:val="253A44"/>
          <w:sz w:val="24"/>
          <w:szCs w:val="27"/>
        </w:rPr>
        <w:t>É</w:t>
      </w:r>
      <w:r w:rsidRPr="00D72DD9">
        <w:rPr>
          <w:rFonts w:ascii="Courier New" w:hAnsi="Courier New" w:cs="Courier New"/>
          <w:color w:val="253A44"/>
          <w:sz w:val="24"/>
          <w:szCs w:val="27"/>
        </w:rPr>
        <w:t xml:space="preserve"> uma coleção de dados inter-relacionados, representando informações sobre um domínio específico”, ou seja, sempre que for possível agrupar informações que se relacionam e tratam de um mesmo assunto, posso dizer que tenho um banco de dados.</w:t>
      </w:r>
    </w:p>
    <w:p w:rsidR="009A0021" w:rsidRDefault="009A0021" w:rsidP="009A0021">
      <w:pPr>
        <w:pBdr>
          <w:bottom w:val="single" w:sz="12" w:space="1" w:color="auto"/>
        </w:pBdr>
        <w:jc w:val="both"/>
      </w:pPr>
      <w:hyperlink r:id="rId6" w:history="1">
        <w:r>
          <w:rPr>
            <w:rStyle w:val="Hyperlink"/>
          </w:rPr>
          <w:t>https://www.devmedia.com.br/conceitos-fundamentais-de-banco-de-dados/1649</w:t>
        </w:r>
      </w:hyperlink>
    </w:p>
    <w:p w:rsidR="00D72DD9" w:rsidRDefault="00D72DD9" w:rsidP="009A0021">
      <w:pPr>
        <w:jc w:val="both"/>
        <w:rPr>
          <w:rFonts w:ascii="Courier New" w:hAnsi="Courier New" w:cs="Courier New"/>
          <w:b/>
          <w:color w:val="253A44"/>
          <w:sz w:val="32"/>
          <w:szCs w:val="27"/>
        </w:rPr>
      </w:pPr>
      <w:r w:rsidRPr="00D72DD9">
        <w:rPr>
          <w:rFonts w:ascii="Courier New" w:hAnsi="Courier New" w:cs="Courier New"/>
          <w:b/>
          <w:color w:val="253A44"/>
          <w:sz w:val="32"/>
          <w:szCs w:val="27"/>
        </w:rPr>
        <w:t>MySQL</w:t>
      </w:r>
    </w:p>
    <w:p w:rsidR="00D72DD9" w:rsidRDefault="00D72DD9" w:rsidP="009A0021">
      <w:pPr>
        <w:jc w:val="both"/>
        <w:rPr>
          <w:rFonts w:ascii="Courier New" w:hAnsi="Courier New" w:cs="Courier New"/>
          <w:sz w:val="24"/>
          <w:szCs w:val="27"/>
          <w:shd w:val="clear" w:color="auto" w:fill="FFFFFF"/>
        </w:rPr>
      </w:pPr>
      <w:r w:rsidRPr="00D72DD9">
        <w:rPr>
          <w:rFonts w:ascii="Courier New" w:hAnsi="Courier New" w:cs="Courier New"/>
          <w:sz w:val="24"/>
          <w:szCs w:val="27"/>
          <w:shd w:val="clear" w:color="auto" w:fill="FFFFFF"/>
        </w:rPr>
        <w:t>MySQL é um Banco de Dados relacional (RDBMS – </w:t>
      </w:r>
      <w:r w:rsidRPr="00D72DD9">
        <w:rPr>
          <w:rStyle w:val="nfase"/>
          <w:rFonts w:ascii="Courier New" w:hAnsi="Courier New" w:cs="Courier New"/>
          <w:sz w:val="24"/>
          <w:szCs w:val="27"/>
          <w:shd w:val="clear" w:color="auto" w:fill="FFFFFF"/>
        </w:rPr>
        <w:t>Relational Database Management Systems</w:t>
      </w:r>
      <w:r w:rsidRPr="00D72DD9">
        <w:rPr>
          <w:rFonts w:ascii="Courier New" w:hAnsi="Courier New" w:cs="Courier New"/>
          <w:sz w:val="24"/>
          <w:szCs w:val="27"/>
          <w:shd w:val="clear" w:color="auto" w:fill="FFFFFF"/>
        </w:rPr>
        <w:t>) com um modelo de cliente-servidor. </w:t>
      </w:r>
    </w:p>
    <w:p w:rsidR="009A0021" w:rsidRDefault="009A0021" w:rsidP="009A0021">
      <w:pPr>
        <w:pBdr>
          <w:bottom w:val="single" w:sz="12" w:space="1" w:color="auto"/>
        </w:pBdr>
        <w:jc w:val="both"/>
      </w:pPr>
      <w:hyperlink r:id="rId7" w:history="1">
        <w:r>
          <w:rPr>
            <w:rStyle w:val="Hyperlink"/>
          </w:rPr>
          <w:t>https://www.hostinger.com.br/tutoriais/o-que-e-mysql/</w:t>
        </w:r>
      </w:hyperlink>
    </w:p>
    <w:p w:rsidR="00D72DD9" w:rsidRDefault="00D72DD9" w:rsidP="009A0021">
      <w:pPr>
        <w:jc w:val="both"/>
        <w:rPr>
          <w:rFonts w:ascii="Courier New" w:hAnsi="Courier New" w:cs="Courier New"/>
          <w:b/>
          <w:sz w:val="32"/>
          <w:szCs w:val="27"/>
          <w:shd w:val="clear" w:color="auto" w:fill="FFFFFF"/>
        </w:rPr>
      </w:pPr>
      <w:r w:rsidRPr="00D72DD9">
        <w:rPr>
          <w:rFonts w:ascii="Courier New" w:hAnsi="Courier New" w:cs="Courier New"/>
          <w:b/>
          <w:sz w:val="32"/>
          <w:szCs w:val="27"/>
          <w:shd w:val="clear" w:color="auto" w:fill="FFFFFF"/>
        </w:rPr>
        <w:t>Criando uma base para BDs</w:t>
      </w:r>
    </w:p>
    <w:p w:rsidR="00D72DD9" w:rsidRDefault="00D72DD9" w:rsidP="009A0021">
      <w:pPr>
        <w:jc w:val="both"/>
        <w:rPr>
          <w:rFonts w:ascii="Courier New" w:hAnsi="Courier New" w:cs="Courier New"/>
          <w:b/>
          <w:sz w:val="40"/>
        </w:rPr>
      </w:pPr>
      <w:r w:rsidRPr="00D72DD9">
        <w:rPr>
          <w:rFonts w:ascii="Courier New" w:hAnsi="Courier New" w:cs="Courier New"/>
          <w:b/>
          <w:sz w:val="40"/>
        </w:rPr>
        <w:drawing>
          <wp:inline distT="0" distB="0" distL="0" distR="0" wp14:anchorId="0FDC7B10" wp14:editId="61A24A9C">
            <wp:extent cx="5400040" cy="3479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D9" w:rsidRPr="00D72DD9" w:rsidRDefault="00D72DD9" w:rsidP="009A0021">
      <w:pPr>
        <w:jc w:val="both"/>
        <w:rPr>
          <w:rFonts w:ascii="Courier New" w:hAnsi="Courier New" w:cs="Courier New"/>
          <w:color w:val="333333"/>
          <w:sz w:val="24"/>
        </w:rPr>
      </w:pPr>
      <w:r w:rsidRPr="00D72DD9">
        <w:rPr>
          <w:rStyle w:val="Forte"/>
          <w:rFonts w:ascii="Courier New" w:hAnsi="Courier New" w:cs="Courier New"/>
          <w:b w:val="0"/>
          <w:bCs w:val="0"/>
          <w:color w:val="333333"/>
          <w:sz w:val="24"/>
        </w:rPr>
        <w:t>mysql_create_db()</w:t>
      </w:r>
      <w:r w:rsidRPr="00D72DD9">
        <w:rPr>
          <w:rFonts w:ascii="Courier New" w:hAnsi="Courier New" w:cs="Courier New"/>
          <w:color w:val="333333"/>
          <w:sz w:val="24"/>
        </w:rPr>
        <w:t> tenta criar um novo banco de dados no servidor associado com o identificador de conexão especificado.</w:t>
      </w:r>
    </w:p>
    <w:p w:rsidR="00D72DD9" w:rsidRPr="00D72DD9" w:rsidRDefault="00D72DD9" w:rsidP="009A0021">
      <w:pPr>
        <w:jc w:val="both"/>
        <w:rPr>
          <w:rFonts w:ascii="Courier New" w:hAnsi="Courier New" w:cs="Courier New"/>
          <w:b/>
          <w:sz w:val="24"/>
        </w:rPr>
      </w:pPr>
      <w:r w:rsidRPr="00D72DD9">
        <w:rPr>
          <w:rFonts w:ascii="Courier New" w:hAnsi="Courier New" w:cs="Courier New"/>
          <w:b/>
          <w:sz w:val="24"/>
        </w:rPr>
        <w:t>database_name:</w:t>
      </w:r>
    </w:p>
    <w:p w:rsidR="00D72DD9" w:rsidRPr="00D72DD9" w:rsidRDefault="00D72DD9" w:rsidP="009A0021">
      <w:pPr>
        <w:jc w:val="both"/>
        <w:rPr>
          <w:rFonts w:ascii="Courier New" w:hAnsi="Courier New" w:cs="Courier New"/>
          <w:sz w:val="24"/>
        </w:rPr>
      </w:pPr>
      <w:r w:rsidRPr="00D72DD9">
        <w:rPr>
          <w:rFonts w:ascii="Courier New" w:hAnsi="Courier New" w:cs="Courier New"/>
          <w:sz w:val="24"/>
        </w:rPr>
        <w:t>O nome do banco de dados a ser criado.</w:t>
      </w:r>
    </w:p>
    <w:p w:rsidR="00D72DD9" w:rsidRPr="00D72DD9" w:rsidRDefault="00D72DD9" w:rsidP="009A0021">
      <w:pPr>
        <w:jc w:val="both"/>
        <w:rPr>
          <w:rFonts w:ascii="Courier New" w:hAnsi="Courier New" w:cs="Courier New"/>
          <w:b/>
          <w:sz w:val="24"/>
        </w:rPr>
      </w:pPr>
      <w:r w:rsidRPr="00D72DD9">
        <w:rPr>
          <w:rFonts w:ascii="Courier New" w:hAnsi="Courier New" w:cs="Courier New"/>
          <w:b/>
          <w:sz w:val="24"/>
        </w:rPr>
        <w:t>link_identifier</w:t>
      </w:r>
    </w:p>
    <w:p w:rsidR="00D72DD9" w:rsidRDefault="00D72DD9" w:rsidP="009A0021">
      <w:pPr>
        <w:jc w:val="both"/>
        <w:rPr>
          <w:rFonts w:ascii="Courier New" w:hAnsi="Courier New" w:cs="Courier New"/>
          <w:sz w:val="24"/>
        </w:rPr>
      </w:pPr>
      <w:r w:rsidRPr="00D72DD9">
        <w:rPr>
          <w:rFonts w:ascii="Courier New" w:hAnsi="Courier New" w:cs="Courier New"/>
          <w:sz w:val="24"/>
        </w:rPr>
        <w:t>A conexão MySQL. Se o link identifier não for especificado, o último link aberto por </w:t>
      </w:r>
      <w:r w:rsidRPr="00D72DD9">
        <w:rPr>
          <w:rFonts w:ascii="Courier New" w:hAnsi="Courier New" w:cs="Courier New"/>
          <w:b/>
          <w:sz w:val="24"/>
        </w:rPr>
        <w:t>mysql_connect ()</w:t>
      </w:r>
      <w:r w:rsidRPr="00D72DD9">
        <w:rPr>
          <w:rFonts w:ascii="Courier New" w:hAnsi="Courier New" w:cs="Courier New"/>
          <w:sz w:val="24"/>
        </w:rPr>
        <w:t> é utilizado. Se uma conexão anterior não existir será tenta</w:t>
      </w:r>
      <w:r>
        <w:rPr>
          <w:rFonts w:ascii="Courier New" w:hAnsi="Courier New" w:cs="Courier New"/>
          <w:sz w:val="24"/>
        </w:rPr>
        <w:t>do criar um a partir de uma cha</w:t>
      </w:r>
      <w:r w:rsidRPr="00D72DD9">
        <w:rPr>
          <w:rFonts w:ascii="Courier New" w:hAnsi="Courier New" w:cs="Courier New"/>
          <w:sz w:val="24"/>
        </w:rPr>
        <w:t>ma</w:t>
      </w:r>
      <w:r>
        <w:rPr>
          <w:rFonts w:ascii="Courier New" w:hAnsi="Courier New" w:cs="Courier New"/>
          <w:sz w:val="24"/>
        </w:rPr>
        <w:t>da</w:t>
      </w:r>
      <w:r w:rsidRPr="00D72DD9">
        <w:rPr>
          <w:rFonts w:ascii="Courier New" w:hAnsi="Courier New" w:cs="Courier New"/>
          <w:sz w:val="24"/>
        </w:rPr>
        <w:t xml:space="preserve"> a </w:t>
      </w:r>
      <w:r w:rsidRPr="00D72DD9">
        <w:rPr>
          <w:rFonts w:ascii="Courier New" w:hAnsi="Courier New" w:cs="Courier New"/>
          <w:b/>
          <w:sz w:val="24"/>
        </w:rPr>
        <w:t>mysql_connect ()</w:t>
      </w:r>
      <w:r w:rsidRPr="00D72DD9">
        <w:rPr>
          <w:rFonts w:ascii="Courier New" w:hAnsi="Courier New" w:cs="Courier New"/>
          <w:sz w:val="24"/>
        </w:rPr>
        <w:t> sem nenhum argumento. Se nenhuma conexão for encontrada ou estabelecida, um erro nível </w:t>
      </w:r>
      <w:r w:rsidRPr="00D72DD9">
        <w:rPr>
          <w:rFonts w:ascii="Courier New" w:hAnsi="Courier New" w:cs="Courier New"/>
          <w:b/>
          <w:sz w:val="24"/>
        </w:rPr>
        <w:t>E_WARNING</w:t>
      </w:r>
      <w:r w:rsidRPr="00D72DD9">
        <w:rPr>
          <w:rFonts w:ascii="Courier New" w:hAnsi="Courier New" w:cs="Courier New"/>
          <w:sz w:val="24"/>
        </w:rPr>
        <w:t> é gerado.</w:t>
      </w:r>
    </w:p>
    <w:p w:rsidR="009A0021" w:rsidRPr="009A0021" w:rsidRDefault="009A0021" w:rsidP="009A0021">
      <w:pPr>
        <w:jc w:val="both"/>
        <w:rPr>
          <w:rFonts w:ascii="Courier New" w:hAnsi="Courier New" w:cs="Courier New"/>
          <w:sz w:val="24"/>
        </w:rPr>
      </w:pPr>
      <w:r w:rsidRPr="009A0021">
        <w:rPr>
          <w:rFonts w:ascii="Courier New" w:hAnsi="Courier New" w:cs="Courier New"/>
          <w:sz w:val="24"/>
        </w:rPr>
        <w:t>A função mysql_create_db() está obsoleta. É preferível usar a função mysql_query() para executar o comando CREATE DATABASE.</w:t>
      </w:r>
    </w:p>
    <w:p w:rsidR="009A0021" w:rsidRDefault="009A0021" w:rsidP="00D72DD9">
      <w:pPr>
        <w:rPr>
          <w:rFonts w:ascii="Courier New" w:hAnsi="Courier New" w:cs="Courier New"/>
          <w:sz w:val="24"/>
        </w:rPr>
      </w:pPr>
      <w:r w:rsidRPr="009A0021">
        <w:rPr>
          <w:rFonts w:ascii="Courier New" w:hAnsi="Courier New" w:cs="Courier New"/>
          <w:sz w:val="24"/>
        </w:rPr>
        <w:lastRenderedPageBreak/>
        <w:drawing>
          <wp:inline distT="0" distB="0" distL="0" distR="0" wp14:anchorId="5D093C87" wp14:editId="36F9B5F7">
            <wp:extent cx="5400040" cy="3144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37" w:rsidRDefault="008F7537" w:rsidP="00D72DD9">
      <w:pPr>
        <w:pBdr>
          <w:bottom w:val="single" w:sz="12" w:space="1" w:color="auto"/>
        </w:pBdr>
      </w:pPr>
      <w:hyperlink r:id="rId10" w:history="1">
        <w:r>
          <w:rPr>
            <w:rStyle w:val="Hyperlink"/>
          </w:rPr>
          <w:t>https://www.php.net/manual/pt_BR/function.mysql-create-db.php</w:t>
        </w:r>
      </w:hyperlink>
    </w:p>
    <w:p w:rsidR="008F7537" w:rsidRDefault="008F7537" w:rsidP="008F7537">
      <w:pPr>
        <w:rPr>
          <w:rFonts w:ascii="Courier New" w:hAnsi="Courier New" w:cs="Courier New"/>
          <w:b/>
          <w:sz w:val="36"/>
        </w:rPr>
      </w:pPr>
      <w:r w:rsidRPr="008F7537">
        <w:rPr>
          <w:b/>
          <w:sz w:val="32"/>
        </w:rPr>
        <w:t>Tipos de Dados</w:t>
      </w:r>
    </w:p>
    <w:p w:rsidR="008F7537" w:rsidRPr="008F7537" w:rsidRDefault="008F7537" w:rsidP="008F7537">
      <w:pPr>
        <w:spacing w:after="0" w:line="240" w:lineRule="auto"/>
        <w:rPr>
          <w:rFonts w:ascii="Courier New" w:eastAsia="Times New Roman" w:hAnsi="Courier New" w:cs="Courier New"/>
          <w:sz w:val="32"/>
          <w:szCs w:val="24"/>
        </w:rPr>
      </w:pPr>
      <w:r w:rsidRPr="008F7537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Os tipos de dados que pode ter um campo, podem-se agrupar em três grandes grupos:</w:t>
      </w:r>
    </w:p>
    <w:p w:rsidR="008F7537" w:rsidRPr="008F7537" w:rsidRDefault="008F7537" w:rsidP="008F7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8F7537">
        <w:rPr>
          <w:rFonts w:ascii="Courier New" w:eastAsia="Times New Roman" w:hAnsi="Courier New" w:cs="Courier New"/>
          <w:color w:val="000000"/>
          <w:sz w:val="24"/>
          <w:szCs w:val="20"/>
        </w:rPr>
        <w:t>Tipos numéricos</w:t>
      </w:r>
    </w:p>
    <w:p w:rsidR="008F7537" w:rsidRPr="008F7537" w:rsidRDefault="008F7537" w:rsidP="008F7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8F7537">
        <w:rPr>
          <w:rFonts w:ascii="Courier New" w:eastAsia="Times New Roman" w:hAnsi="Courier New" w:cs="Courier New"/>
          <w:color w:val="000000"/>
          <w:sz w:val="24"/>
          <w:szCs w:val="20"/>
        </w:rPr>
        <w:t>Tipos de Data</w:t>
      </w:r>
    </w:p>
    <w:p w:rsidR="008F7537" w:rsidRPr="008F7537" w:rsidRDefault="008F7537" w:rsidP="008F7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8F7537">
        <w:rPr>
          <w:rFonts w:ascii="Courier New" w:eastAsia="Times New Roman" w:hAnsi="Courier New" w:cs="Courier New"/>
          <w:color w:val="000000"/>
          <w:sz w:val="24"/>
          <w:szCs w:val="20"/>
        </w:rPr>
        <w:t>Tipos de Cadeia</w:t>
      </w:r>
    </w:p>
    <w:p w:rsidR="008F7537" w:rsidRDefault="008F7537" w:rsidP="00BA3A7C">
      <w:pP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 w:rsidRPr="008F7537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1 Tipos numéricos:</w:t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Existem tipos de dados numéricos, que se podem dividir em dois grandes grupos, os que estão em vírgula flutuante (com decimais) e os que não.</w:t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TinyInt:</w:t>
      </w:r>
      <w:r w:rsidRPr="008F7537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é um número inteiro com ou sem signo. Com signo a margem de valores válidos é desde -128 até 127. Sem signo, a margem de valores é de 0 até 255</w:t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Bit ou Bool:</w:t>
      </w:r>
      <w:r w:rsidRPr="008F7537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um número inteiro que pode ser 0 ou 1.</w:t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SmallInt:</w:t>
      </w:r>
      <w:r w:rsidRPr="008F7537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número inteiro com ou sem signo. Com signo a margem de valores válidos é desde -32768 até 32767. Sem signo, a margem de valores é de 0 até 65535.</w:t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MediumInt:</w:t>
      </w:r>
      <w:r w:rsidRPr="008F7537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número inteiro com ou sem signo. Com signo a margem de valores válidos é desde -8.388.608 até 8.388.607. Sem signo, a margem de valores é de 0 até 16777215.</w:t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lastRenderedPageBreak/>
        <w:t>Integer, Int:</w:t>
      </w:r>
      <w:r w:rsidRPr="008F7537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número inteiro com ou sem signo. Com signo a margem de valores válidos é desde -2147483648 até 2147483647. Sem signo, a margem de valores é de 0 até 429.496.295</w:t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BigInt:</w:t>
      </w:r>
      <w:r w:rsidRPr="008F7537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número inteiro com ou sem signo. Com signo a margem de valores válidos é desde -9.223.372.036.854.775.808 até 9.223.372.036.854.775.807. Sem signo, a margem de valores é de 0 até 18.446.744.073.709.551.615.</w:t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Float:</w:t>
      </w:r>
      <w:r w:rsidRPr="008F7537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número pequeno em vírgula flutuante de precisão simples. Os valores válidos vão desde -3.402823466E+38 até -1.175494351E-38,0 eté desde 175494351E-38 até 3.402823466E+38.</w:t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xReal, Double:</w:t>
      </w:r>
      <w:r w:rsidRPr="008F7537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número em vírgula flutuante de dupla precisão. Os valores permitidos vão desde -1.7976931348623157E+308 até -2.2250738585072014E-308, 0 e desde 2.2250738585072014E-308 até 1.7976931348623157E+308</w:t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color w:val="000000"/>
          <w:sz w:val="24"/>
          <w:szCs w:val="20"/>
        </w:rPr>
        <w:br/>
      </w:r>
      <w:r w:rsidRPr="008F7537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Decimal, Dec, Numeric:</w:t>
      </w:r>
      <w:r w:rsidRPr="008F7537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Número em vírgula flutuante desempacotado. O número armazena-se como uma cadeia.</w:t>
      </w:r>
    </w:p>
    <w:p w:rsidR="0067498D" w:rsidRPr="0067498D" w:rsidRDefault="0067498D" w:rsidP="0067498D">
      <w:pP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2 Tipos data: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Na hora de armazenar datas, há que ter em conta que MySQL não verifica de uma maneira estricta se uma data é válida ou não. Simplesmente comprova que o mês está compreendido entre 0 e 12 e que o dia está compreendido entre 0 e 31.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Date:</w:t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tipo data, armazena uma data. A margem de valores vai desde o 1 de Janeiro de 1001 ao 31 de dezembro de 9999. O formato de armazenamento é de ano-mes-dia.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DateTime:</w:t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Combinação de data e hora. A margem de valores vai desde o 1 ed Janeiro de 1001 às 0 horas, 0 minutos e 0 segundos ao 31 de Dezembro de 9999 às 23 horas, 59 minutos e 59 segundos. O formato de armazenamento é de ano-mes-dia horas:minutos:segundos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TimeStamp:</w:t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Combinação de data e hora. A margem vai desde o 1 de Janeiro de 1970 ao ano 2037. O formato de armazenamento depende do tamanho do campo:</w:t>
      </w:r>
    </w:p>
    <w:p w:rsidR="0067498D" w:rsidRDefault="0067498D" w:rsidP="0067498D">
      <w:pPr>
        <w:rPr>
          <w:rFonts w:ascii="Courier New" w:hAnsi="Courier New" w:cs="Courier New"/>
          <w:b/>
          <w:sz w:val="44"/>
        </w:rPr>
      </w:pPr>
      <w:r w:rsidRPr="0067498D">
        <w:rPr>
          <w:rFonts w:ascii="Courier New" w:hAnsi="Courier New" w:cs="Courier New"/>
          <w:b/>
          <w:sz w:val="44"/>
        </w:rPr>
        <w:lastRenderedPageBreak/>
        <w:drawing>
          <wp:inline distT="0" distB="0" distL="0" distR="0" wp14:anchorId="2BA39E50" wp14:editId="12B1CBA1">
            <wp:extent cx="4096322" cy="15242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8D" w:rsidRDefault="0067498D" w:rsidP="0067498D">
      <w:pP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Time:</w:t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armazena uma hora. A margem de horas vai desde -838 horas, 59 minutos e 59 segundos. O formato de armazenamento é 'HH:MM:SS'.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Year:</w:t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armazena um ano. A margem de valores permitidos vai desde o ano 1901 ao ano 2155. O campo pode ter tamanho dois ou tamanho 4 dependendo de se queremos armazenar o ano com dois ou quatro algarismos.</w:t>
      </w:r>
    </w:p>
    <w:p w:rsidR="0067498D" w:rsidRPr="0067498D" w:rsidRDefault="0067498D" w:rsidP="0067498D">
      <w:pP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3 Tipos de cadeia: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Char(n):</w:t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armazena uma cadeia de longitude fixa. A cadeia poderá conter desde 0 até 255 caracteres.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VarChar(n):</w:t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armazena uma cadeia de longitude variável. A cadeia poderá conter desde 0 até 255 caracteres. Dentro dos tipos de cadeia pode-se distinguir dois subtipos, os tipo Test e os tipo Blob (Binary Large Object) A diferença entre um tipo e outro é o tratamento que recebem na hora de ordená-los e compará-los. No tipo test ordena-se sem ter importância as maiúsculas e as minúsculas e no tipo blob ordena-se tendo em conta as maiúsculas e minúsculas.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Os tipos blob utilizam-se para armazenar dados binários como podem ser ficheiros.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TinyText e TinyBlob:</w:t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Coluna com uma longitude máxima de 255 caracteres.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Blob e Text:</w:t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um texto com um máximo de 65535 caracteres.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MediumBlob e MediumText:</w:t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um texto com um máximo de 16.777.215 caracteres.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LongBlob e LongText:</w:t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um texto com um máximo de caracteres 4.294.967.295. Há que ter em conta que devido aos protocolos de comunicação os pacotes podem ter um máximo de 16 Mb.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lastRenderedPageBreak/>
        <w:t>Enum:</w:t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campo que pode ter um único valor de uma lista que se especifica. O tipo Enum aceita até 65535 valores diferentes.</w:t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color w:val="000000"/>
          <w:sz w:val="24"/>
          <w:szCs w:val="20"/>
        </w:rPr>
        <w:br/>
      </w:r>
      <w:r w:rsidRPr="0067498D">
        <w:rPr>
          <w:rFonts w:ascii="Courier New" w:hAnsi="Courier New" w:cs="Courier New"/>
          <w:b/>
          <w:bCs/>
          <w:color w:val="000000"/>
          <w:sz w:val="24"/>
          <w:szCs w:val="20"/>
          <w:shd w:val="clear" w:color="auto" w:fill="FFFFFF"/>
        </w:rPr>
        <w:t>Set:</w:t>
      </w:r>
      <w:r w:rsidRPr="0067498D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 um campo que pode conter nenhum, um ou vários valores de uma lista. A lista pode ter um máximo de 64 valores.</w:t>
      </w:r>
    </w:p>
    <w:p w:rsidR="0067498D" w:rsidRDefault="0067498D" w:rsidP="0067498D">
      <w:pPr>
        <w:rPr>
          <w:rFonts w:ascii="Courier New" w:hAnsi="Courier New" w:cs="Courier New"/>
          <w:b/>
          <w:sz w:val="52"/>
        </w:rPr>
      </w:pPr>
      <w:r w:rsidRPr="0067498D">
        <w:rPr>
          <w:rFonts w:ascii="Courier New" w:hAnsi="Courier New" w:cs="Courier New"/>
          <w:b/>
          <w:sz w:val="52"/>
        </w:rPr>
        <w:drawing>
          <wp:inline distT="0" distB="0" distL="0" distR="0" wp14:anchorId="2BC7E0F7" wp14:editId="73C5BFF5">
            <wp:extent cx="5400040" cy="1925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8D" w:rsidRDefault="0067498D" w:rsidP="0067498D">
      <w:pPr>
        <w:pBdr>
          <w:bottom w:val="single" w:sz="12" w:space="1" w:color="auto"/>
        </w:pBdr>
      </w:pPr>
      <w:hyperlink r:id="rId13" w:history="1">
        <w:r>
          <w:rPr>
            <w:rStyle w:val="Hyperlink"/>
          </w:rPr>
          <w:t>http://www.criarweb.com/artigos/118.php</w:t>
        </w:r>
      </w:hyperlink>
    </w:p>
    <w:p w:rsidR="0067498D" w:rsidRDefault="00377E76" w:rsidP="0067498D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Criando Tabela</w:t>
      </w:r>
    </w:p>
    <w:p w:rsidR="00377E76" w:rsidRDefault="00377E76" w:rsidP="0067498D">
      <w:pPr>
        <w:rPr>
          <w:rFonts w:ascii="Courier New" w:hAnsi="Courier New" w:cs="Courier New"/>
          <w:b/>
          <w:sz w:val="32"/>
        </w:rPr>
      </w:pPr>
      <w:r w:rsidRPr="00377E76">
        <w:rPr>
          <w:rFonts w:ascii="Courier New" w:hAnsi="Courier New" w:cs="Courier New"/>
          <w:b/>
          <w:sz w:val="32"/>
        </w:rPr>
        <w:drawing>
          <wp:inline distT="0" distB="0" distL="0" distR="0" wp14:anchorId="5FD56E33" wp14:editId="688B1AC8">
            <wp:extent cx="5400040" cy="28492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76" w:rsidRPr="00377E76" w:rsidRDefault="00377E76" w:rsidP="0067498D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Primeiramente deve-se criar uma conexão com o servidor. Depois das o comando CREATE TABLE para criar a tabela e especificar os campos.</w:t>
      </w:r>
    </w:p>
    <w:p w:rsidR="00377E76" w:rsidRDefault="00377E76" w:rsidP="0067498D">
      <w:pPr>
        <w:pBdr>
          <w:bottom w:val="single" w:sz="12" w:space="1" w:color="auto"/>
        </w:pBdr>
      </w:pPr>
      <w:hyperlink r:id="rId15" w:history="1">
        <w:r>
          <w:rPr>
            <w:rStyle w:val="Hyperlink"/>
          </w:rPr>
          <w:t>https://respostas.guj.com.br/16246-como-criar-tabelas-sql-pelos-codigos-php</w:t>
        </w:r>
      </w:hyperlink>
    </w:p>
    <w:p w:rsidR="00BA3A7C" w:rsidRDefault="00BA3A7C" w:rsidP="0067498D">
      <w:pPr>
        <w:rPr>
          <w:rFonts w:ascii="Courier New" w:hAnsi="Courier New" w:cs="Courier New"/>
          <w:b/>
          <w:sz w:val="32"/>
        </w:rPr>
      </w:pPr>
    </w:p>
    <w:p w:rsidR="00BA3A7C" w:rsidRDefault="00BA3A7C" w:rsidP="0067498D">
      <w:pPr>
        <w:rPr>
          <w:rFonts w:ascii="Courier New" w:hAnsi="Courier New" w:cs="Courier New"/>
          <w:b/>
          <w:sz w:val="32"/>
        </w:rPr>
      </w:pPr>
    </w:p>
    <w:p w:rsidR="00BA3A7C" w:rsidRDefault="00BA3A7C" w:rsidP="0067498D">
      <w:pPr>
        <w:rPr>
          <w:rFonts w:ascii="Courier New" w:hAnsi="Courier New" w:cs="Courier New"/>
          <w:b/>
          <w:sz w:val="32"/>
        </w:rPr>
      </w:pPr>
    </w:p>
    <w:p w:rsidR="00377E76" w:rsidRDefault="00BA3A7C" w:rsidP="0067498D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Apagando Tabelas</w:t>
      </w:r>
    </w:p>
    <w:p w:rsidR="00BA3A7C" w:rsidRDefault="00BA3A7C" w:rsidP="0067498D">
      <w:pPr>
        <w:rPr>
          <w:rStyle w:val="Forte"/>
          <w:rFonts w:ascii="Courier New" w:hAnsi="Courier New" w:cs="Courier New"/>
          <w:b w:val="0"/>
          <w:color w:val="000000"/>
          <w:sz w:val="24"/>
          <w:szCs w:val="21"/>
          <w:bdr w:val="none" w:sz="0" w:space="0" w:color="auto" w:frame="1"/>
          <w:shd w:val="clear" w:color="auto" w:fill="FFFFFF"/>
        </w:rPr>
      </w:pPr>
      <w:r w:rsidRPr="00BA3A7C">
        <w:rPr>
          <w:rStyle w:val="Forte"/>
          <w:rFonts w:ascii="Courier New" w:hAnsi="Courier New" w:cs="Courier New"/>
          <w:b w:val="0"/>
          <w:color w:val="000000"/>
          <w:sz w:val="24"/>
          <w:szCs w:val="21"/>
          <w:bdr w:val="none" w:sz="0" w:space="0" w:color="auto" w:frame="1"/>
          <w:shd w:val="clear" w:color="auto" w:fill="FFFFFF"/>
        </w:rPr>
        <w:t>Adicionar uma coluna à tabela:</w:t>
      </w:r>
    </w:p>
    <w:p w:rsidR="00BA3A7C" w:rsidRDefault="00BA3A7C" w:rsidP="0067498D">
      <w:pPr>
        <w:rPr>
          <w:rFonts w:ascii="Courier New" w:hAnsi="Courier New" w:cs="Courier New"/>
          <w:b/>
          <w:sz w:val="72"/>
        </w:rPr>
      </w:pPr>
      <w:r w:rsidRPr="00BA3A7C">
        <w:rPr>
          <w:rFonts w:ascii="Courier New" w:hAnsi="Courier New" w:cs="Courier New"/>
          <w:b/>
          <w:sz w:val="72"/>
        </w:rPr>
        <w:drawing>
          <wp:inline distT="0" distB="0" distL="0" distR="0" wp14:anchorId="0717DBCC" wp14:editId="78B1799A">
            <wp:extent cx="4172532" cy="6668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7C" w:rsidRPr="00BA3A7C" w:rsidRDefault="00BA3A7C" w:rsidP="0067498D">
      <w:pPr>
        <w:rPr>
          <w:rStyle w:val="Forte"/>
          <w:rFonts w:ascii="Courier New" w:hAnsi="Courier New" w:cs="Courier New"/>
          <w:b w:val="0"/>
          <w:color w:val="000000"/>
          <w:sz w:val="24"/>
          <w:szCs w:val="21"/>
          <w:bdr w:val="none" w:sz="0" w:space="0" w:color="auto" w:frame="1"/>
          <w:shd w:val="clear" w:color="auto" w:fill="FFFFFF"/>
        </w:rPr>
      </w:pPr>
      <w:r w:rsidRPr="00BA3A7C">
        <w:rPr>
          <w:rStyle w:val="Forte"/>
          <w:rFonts w:ascii="Courier New" w:hAnsi="Courier New" w:cs="Courier New"/>
          <w:b w:val="0"/>
          <w:color w:val="000000"/>
          <w:sz w:val="24"/>
          <w:szCs w:val="21"/>
          <w:bdr w:val="none" w:sz="0" w:space="0" w:color="auto" w:frame="1"/>
          <w:shd w:val="clear" w:color="auto" w:fill="FFFFFF"/>
        </w:rPr>
        <w:t>Excluir uma coluna de uma tabela:</w:t>
      </w:r>
    </w:p>
    <w:p w:rsidR="00BA3A7C" w:rsidRDefault="00BA3A7C" w:rsidP="0067498D">
      <w:pPr>
        <w:rPr>
          <w:rFonts w:ascii="Courier New" w:hAnsi="Courier New" w:cs="Courier New"/>
          <w:b/>
          <w:sz w:val="24"/>
        </w:rPr>
      </w:pPr>
      <w:r w:rsidRPr="00BA3A7C">
        <w:rPr>
          <w:rFonts w:ascii="Courier New" w:hAnsi="Courier New" w:cs="Courier New"/>
          <w:b/>
          <w:sz w:val="72"/>
        </w:rPr>
        <w:drawing>
          <wp:inline distT="0" distB="0" distL="0" distR="0" wp14:anchorId="2838DB4E" wp14:editId="08D87B87">
            <wp:extent cx="3829584" cy="6477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7C" w:rsidRDefault="00BA3A7C" w:rsidP="0067498D">
      <w:pPr>
        <w:pBdr>
          <w:bottom w:val="single" w:sz="12" w:space="1" w:color="auto"/>
        </w:pBdr>
      </w:pPr>
      <w:hyperlink r:id="rId18" w:history="1">
        <w:r>
          <w:rPr>
            <w:rStyle w:val="Hyperlink"/>
          </w:rPr>
          <w:t>http://www.bosontreinamentos.com.br/sql-com-sql-server/7-t-sql-alter-e-drop-table-alterar-e-excluir-tabelas-e-colunas-sql-server/</w:t>
        </w:r>
      </w:hyperlink>
    </w:p>
    <w:p w:rsidR="00BA3A7C" w:rsidRDefault="00BA3A7C" w:rsidP="0067498D">
      <w:pPr>
        <w:rPr>
          <w:rFonts w:ascii="Courier New" w:eastAsia="SimSun" w:hAnsi="Courier New" w:cs="Courier New"/>
          <w:b/>
          <w:sz w:val="32"/>
        </w:rPr>
      </w:pPr>
      <w:r w:rsidRPr="00BA3A7C">
        <w:rPr>
          <w:rFonts w:ascii="Courier New" w:eastAsia="SimSun" w:hAnsi="Courier New" w:cs="Courier New"/>
          <w:b/>
          <w:sz w:val="32"/>
        </w:rPr>
        <w:t>Inserindo Dados em uma Tabela</w:t>
      </w:r>
    </w:p>
    <w:p w:rsidR="00CA69A2" w:rsidRPr="00CA69A2" w:rsidRDefault="00CA69A2" w:rsidP="0067498D">
      <w:pPr>
        <w:rPr>
          <w:rFonts w:ascii="Courier New" w:eastAsia="SimSun" w:hAnsi="Courier New" w:cs="Courier New"/>
          <w:sz w:val="24"/>
        </w:rPr>
      </w:pPr>
      <w:r>
        <w:rPr>
          <w:rFonts w:ascii="Courier New" w:eastAsia="SimSun" w:hAnsi="Courier New" w:cs="Courier New"/>
          <w:sz w:val="24"/>
        </w:rPr>
        <w:t>Nesta parte do código criou-se uma conexão com o Banco de Dados.</w:t>
      </w:r>
    </w:p>
    <w:p w:rsidR="00CA69A2" w:rsidRDefault="00BA3A7C" w:rsidP="0067498D">
      <w:pPr>
        <w:rPr>
          <w:rFonts w:ascii="Courier New" w:eastAsia="SimSun" w:hAnsi="Courier New" w:cs="Courier New"/>
          <w:b/>
          <w:sz w:val="36"/>
        </w:rPr>
      </w:pPr>
      <w:r w:rsidRPr="00BA3A7C">
        <w:rPr>
          <w:rFonts w:ascii="Courier New" w:eastAsia="SimSun" w:hAnsi="Courier New" w:cs="Courier New"/>
          <w:b/>
          <w:sz w:val="36"/>
        </w:rPr>
        <w:drawing>
          <wp:inline distT="0" distB="0" distL="0" distR="0" wp14:anchorId="6CF115E1" wp14:editId="7EF1ACB9">
            <wp:extent cx="4286250" cy="2963682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4927" cy="29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A2" w:rsidRPr="00CA69A2" w:rsidRDefault="00CA69A2" w:rsidP="0067498D">
      <w:pPr>
        <w:rPr>
          <w:rFonts w:ascii="Courier New" w:eastAsia="SimSun" w:hAnsi="Courier New" w:cs="Courier New"/>
          <w:sz w:val="24"/>
        </w:rPr>
      </w:pPr>
      <w:r>
        <w:rPr>
          <w:rFonts w:ascii="Courier New" w:eastAsia="SimSun" w:hAnsi="Courier New" w:cs="Courier New"/>
          <w:sz w:val="24"/>
        </w:rPr>
        <w:t>Nesta parte inserimos os</w:t>
      </w:r>
      <w:r w:rsidR="00891D8A">
        <w:rPr>
          <w:rFonts w:ascii="Courier New" w:eastAsia="SimSun" w:hAnsi="Courier New" w:cs="Courier New"/>
          <w:sz w:val="24"/>
        </w:rPr>
        <w:t xml:space="preserve"> dados com o comando INSERT</w:t>
      </w:r>
      <w:r>
        <w:rPr>
          <w:rFonts w:ascii="Courier New" w:eastAsia="SimSun" w:hAnsi="Courier New" w:cs="Courier New"/>
          <w:sz w:val="24"/>
        </w:rPr>
        <w:t>.</w:t>
      </w:r>
    </w:p>
    <w:p w:rsidR="00CA69A2" w:rsidRDefault="00BA3A7C" w:rsidP="0067498D">
      <w:pPr>
        <w:rPr>
          <w:rFonts w:ascii="Courier New" w:eastAsia="SimSun" w:hAnsi="Courier New" w:cs="Courier New"/>
          <w:b/>
          <w:sz w:val="36"/>
        </w:rPr>
      </w:pPr>
      <w:r w:rsidRPr="00BA3A7C">
        <w:rPr>
          <w:rFonts w:ascii="Courier New" w:eastAsia="SimSun" w:hAnsi="Courier New" w:cs="Courier New"/>
          <w:b/>
          <w:sz w:val="36"/>
        </w:rPr>
        <w:drawing>
          <wp:inline distT="0" distB="0" distL="0" distR="0" wp14:anchorId="65AA6DF4" wp14:editId="663D0A91">
            <wp:extent cx="4286250" cy="1576598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3454" cy="15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8A" w:rsidRDefault="00891D8A" w:rsidP="0067498D">
      <w:pPr>
        <w:pBdr>
          <w:bottom w:val="single" w:sz="12" w:space="1" w:color="auto"/>
        </w:pBdr>
      </w:pPr>
      <w:hyperlink r:id="rId21" w:history="1">
        <w:r>
          <w:rPr>
            <w:rStyle w:val="Hyperlink"/>
          </w:rPr>
          <w:t>https://www.hostinger.com.br/tutoriais/como-inserir-dados-no-mysql-com-php/</w:t>
        </w:r>
      </w:hyperlink>
    </w:p>
    <w:p w:rsidR="00891D8A" w:rsidRDefault="00891D8A" w:rsidP="0067498D">
      <w:pPr>
        <w:rPr>
          <w:b/>
          <w:sz w:val="32"/>
        </w:rPr>
      </w:pPr>
      <w:r w:rsidRPr="00891D8A">
        <w:rPr>
          <w:b/>
          <w:sz w:val="32"/>
        </w:rPr>
        <w:t>Deletando Dados de uma tabela</w:t>
      </w:r>
    </w:p>
    <w:p w:rsidR="00891D8A" w:rsidRPr="00891D8A" w:rsidRDefault="00891D8A" w:rsidP="0067498D">
      <w:pPr>
        <w:rPr>
          <w:sz w:val="24"/>
        </w:rPr>
      </w:pPr>
      <w:r>
        <w:rPr>
          <w:sz w:val="24"/>
        </w:rPr>
        <w:t>Usamos o código DELETE para excluir dados de uma tabela.</w:t>
      </w:r>
    </w:p>
    <w:p w:rsidR="00891D8A" w:rsidRPr="00A379A1" w:rsidRDefault="00891D8A" w:rsidP="0067498D">
      <w:pPr>
        <w:rPr>
          <w:rStyle w:val="Forte"/>
          <w:rFonts w:ascii="Consolas" w:hAnsi="Consolas"/>
          <w:color w:val="FF0000"/>
          <w:sz w:val="21"/>
          <w:szCs w:val="21"/>
          <w:bdr w:val="none" w:sz="0" w:space="0" w:color="auto" w:frame="1"/>
          <w:shd w:val="clear" w:color="auto" w:fill="FFFFFF"/>
        </w:rPr>
      </w:pPr>
      <w:r w:rsidRPr="00A379A1">
        <w:rPr>
          <w:rStyle w:val="Forte"/>
          <w:rFonts w:ascii="Consolas" w:hAnsi="Consolas"/>
          <w:color w:val="FF0000"/>
          <w:sz w:val="21"/>
          <w:szCs w:val="21"/>
          <w:bdr w:val="none" w:sz="0" w:space="0" w:color="auto" w:frame="1"/>
          <w:shd w:val="clear" w:color="auto" w:fill="FFFFFF"/>
        </w:rPr>
        <w:t>$sql = “DELETE FROM Cadastro WHERE NomeCliente=’$nome'”; </w:t>
      </w:r>
    </w:p>
    <w:p w:rsidR="00891D8A" w:rsidRDefault="00A379A1" w:rsidP="0067498D">
      <w:pPr>
        <w:pBdr>
          <w:bottom w:val="single" w:sz="12" w:space="1" w:color="auto"/>
        </w:pBdr>
      </w:pPr>
      <w:hyperlink r:id="rId22" w:history="1">
        <w:r>
          <w:rPr>
            <w:rStyle w:val="Hyperlink"/>
          </w:rPr>
          <w:t>http://www.bosontreinamentos.com.br/php-programming/curso-de-php-removendo-dados-do-banco-de-dados/</w:t>
        </w:r>
      </w:hyperlink>
    </w:p>
    <w:p w:rsidR="00A379A1" w:rsidRDefault="00A379A1" w:rsidP="0067498D">
      <w:pPr>
        <w:rPr>
          <w:b/>
          <w:sz w:val="32"/>
        </w:rPr>
      </w:pPr>
      <w:r>
        <w:rPr>
          <w:b/>
          <w:sz w:val="32"/>
        </w:rPr>
        <w:t>Fazendo busca</w:t>
      </w:r>
      <w:r w:rsidRPr="00A379A1">
        <w:rPr>
          <w:b/>
          <w:sz w:val="32"/>
        </w:rPr>
        <w:t>s</w:t>
      </w:r>
    </w:p>
    <w:p w:rsidR="00A379A1" w:rsidRPr="00A379A1" w:rsidRDefault="00A379A1" w:rsidP="0067498D">
      <w:pPr>
        <w:rPr>
          <w:sz w:val="24"/>
        </w:rPr>
      </w:pPr>
      <w:r>
        <w:rPr>
          <w:sz w:val="24"/>
        </w:rPr>
        <w:t>Usamos o comando SELECT para realizar buscar.</w:t>
      </w:r>
    </w:p>
    <w:p w:rsidR="00A379A1" w:rsidRDefault="00A379A1" w:rsidP="00A379A1">
      <w:pPr>
        <w:rPr>
          <w:rFonts w:ascii="Consolas" w:hAnsi="Consolas" w:cs="Courier New"/>
          <w:b/>
          <w:color w:val="FF0000"/>
          <w:sz w:val="21"/>
          <w:szCs w:val="21"/>
        </w:rPr>
      </w:pPr>
      <w:r w:rsidRPr="00A379A1">
        <w:rPr>
          <w:rFonts w:ascii="Consolas" w:hAnsi="Consolas" w:cs="Courier New"/>
          <w:b/>
          <w:color w:val="FF0000"/>
          <w:sz w:val="21"/>
          <w:szCs w:val="21"/>
        </w:rPr>
        <w:t>$sql = "SELECT * FROM cadastro WHERE Sexo = '$pesquisa'";</w:t>
      </w:r>
    </w:p>
    <w:p w:rsidR="00A379A1" w:rsidRDefault="00A379A1" w:rsidP="00A379A1">
      <w:pPr>
        <w:pBdr>
          <w:bottom w:val="single" w:sz="12" w:space="1" w:color="auto"/>
        </w:pBdr>
      </w:pPr>
      <w:hyperlink r:id="rId23" w:history="1">
        <w:r>
          <w:rPr>
            <w:rStyle w:val="Hyperlink"/>
          </w:rPr>
          <w:t>http://www.bosontreinamentos.com.br/php-programming/curso-de-php-consulta-com-pesquisa-de-dados-em-banco-mysql/</w:t>
        </w:r>
      </w:hyperlink>
    </w:p>
    <w:p w:rsidR="00A379A1" w:rsidRDefault="00A379A1" w:rsidP="00A379A1">
      <w:pPr>
        <w:rPr>
          <w:b/>
          <w:sz w:val="32"/>
        </w:rPr>
      </w:pPr>
      <w:r w:rsidRPr="00A379A1">
        <w:rPr>
          <w:b/>
          <w:sz w:val="32"/>
        </w:rPr>
        <w:t>Operadores lógicos e relacionais</w:t>
      </w:r>
    </w:p>
    <w:p w:rsidR="00D31779" w:rsidRPr="00D31779" w:rsidRDefault="00D31779" w:rsidP="00A379A1">
      <w:pPr>
        <w:rPr>
          <w:rFonts w:ascii="Consolas" w:hAnsi="Consolas" w:cs="Courier New"/>
          <w:sz w:val="24"/>
          <w:szCs w:val="21"/>
        </w:rPr>
      </w:pPr>
      <w:r>
        <w:rPr>
          <w:sz w:val="24"/>
        </w:rPr>
        <w:t>Operadores Relacionais</w:t>
      </w:r>
    </w:p>
    <w:p w:rsidR="00A379A1" w:rsidRDefault="00A379A1" w:rsidP="0067498D">
      <w:pPr>
        <w:rPr>
          <w:rFonts w:ascii="Courier New" w:eastAsia="SimSun" w:hAnsi="Courier New" w:cs="Courier New"/>
          <w:b/>
          <w:sz w:val="72"/>
        </w:rPr>
      </w:pPr>
      <w:r w:rsidRPr="00A379A1">
        <w:rPr>
          <w:rFonts w:ascii="Courier New" w:eastAsia="SimSun" w:hAnsi="Courier New" w:cs="Courier New"/>
          <w:b/>
          <w:sz w:val="72"/>
        </w:rPr>
        <w:drawing>
          <wp:inline distT="0" distB="0" distL="0" distR="0" wp14:anchorId="7ABF7D59" wp14:editId="47799EF3">
            <wp:extent cx="3305175" cy="224986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0583" cy="22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EB" w:rsidRDefault="005A68EB" w:rsidP="0067498D">
      <w:pPr>
        <w:rPr>
          <w:rFonts w:ascii="Courier New" w:eastAsia="SimSun" w:hAnsi="Courier New" w:cs="Courier New"/>
          <w:sz w:val="24"/>
        </w:rPr>
      </w:pPr>
      <w:r>
        <w:rPr>
          <w:rFonts w:ascii="Courier New" w:eastAsia="SimSun" w:hAnsi="Courier New" w:cs="Courier New"/>
          <w:sz w:val="24"/>
        </w:rPr>
        <w:t>Operadores lógicos</w:t>
      </w:r>
    </w:p>
    <w:p w:rsidR="005A68EB" w:rsidRDefault="005A68EB" w:rsidP="0067498D">
      <w:pPr>
        <w:rPr>
          <w:rFonts w:ascii="Courier New" w:eastAsia="SimSun" w:hAnsi="Courier New" w:cs="Courier New"/>
          <w:sz w:val="24"/>
        </w:rPr>
      </w:pPr>
      <w:r w:rsidRPr="005A68EB">
        <w:rPr>
          <w:rFonts w:ascii="Courier New" w:eastAsia="SimSun" w:hAnsi="Courier New" w:cs="Courier New"/>
          <w:sz w:val="24"/>
        </w:rPr>
        <w:drawing>
          <wp:inline distT="0" distB="0" distL="0" distR="0" wp14:anchorId="11C7651B" wp14:editId="3D9C2DD8">
            <wp:extent cx="3352800" cy="197128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0557" cy="19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EB" w:rsidRDefault="005A68EB" w:rsidP="0067498D">
      <w:pPr>
        <w:pBdr>
          <w:bottom w:val="single" w:sz="12" w:space="1" w:color="auto"/>
        </w:pBdr>
      </w:pPr>
      <w:hyperlink r:id="rId26" w:history="1">
        <w:r>
          <w:rPr>
            <w:rStyle w:val="Hyperlink"/>
          </w:rPr>
          <w:t>http://www.bosontreinamentos.com.br/php-programming/curso-de-php-operadores-logicos-bit-a-bit-e-relacionais/</w:t>
        </w:r>
      </w:hyperlink>
    </w:p>
    <w:p w:rsidR="005A68EB" w:rsidRDefault="005A68EB" w:rsidP="0067498D">
      <w:pPr>
        <w:rPr>
          <w:b/>
          <w:sz w:val="32"/>
        </w:rPr>
      </w:pPr>
      <w:r w:rsidRPr="005A68EB">
        <w:rPr>
          <w:b/>
          <w:sz w:val="32"/>
        </w:rPr>
        <w:t>Criando a chave primária</w:t>
      </w:r>
    </w:p>
    <w:p w:rsidR="005A68EB" w:rsidRPr="005A68EB" w:rsidRDefault="005A68EB" w:rsidP="0067498D">
      <w:pPr>
        <w:rPr>
          <w:sz w:val="24"/>
        </w:rPr>
      </w:pPr>
      <w:r>
        <w:rPr>
          <w:sz w:val="24"/>
        </w:rPr>
        <w:t>Para especificar a chave primária escrevemos PRIMARY KEY(nome_campo).</w:t>
      </w:r>
      <w:bookmarkStart w:id="0" w:name="_GoBack"/>
      <w:bookmarkEnd w:id="0"/>
    </w:p>
    <w:p w:rsidR="005A68EB" w:rsidRPr="005A68EB" w:rsidRDefault="005A68EB" w:rsidP="0067498D">
      <w:pPr>
        <w:rPr>
          <w:rFonts w:ascii="Courier New" w:eastAsia="SimSun" w:hAnsi="Courier New" w:cs="Courier New"/>
          <w:sz w:val="24"/>
        </w:rPr>
      </w:pPr>
      <w:r w:rsidRPr="005A68EB">
        <w:rPr>
          <w:rFonts w:ascii="Courier New" w:eastAsia="SimSun" w:hAnsi="Courier New" w:cs="Courier New"/>
          <w:sz w:val="24"/>
        </w:rPr>
        <w:drawing>
          <wp:inline distT="0" distB="0" distL="0" distR="0" wp14:anchorId="0D3FBC14" wp14:editId="5FEF8CAC">
            <wp:extent cx="2048161" cy="962159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8EB" w:rsidRPr="005A6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84E18"/>
    <w:multiLevelType w:val="multilevel"/>
    <w:tmpl w:val="722A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D9"/>
    <w:rsid w:val="00377E76"/>
    <w:rsid w:val="005A68EB"/>
    <w:rsid w:val="0067498D"/>
    <w:rsid w:val="008808DD"/>
    <w:rsid w:val="00891D8A"/>
    <w:rsid w:val="008E5A0F"/>
    <w:rsid w:val="008F7537"/>
    <w:rsid w:val="009A0021"/>
    <w:rsid w:val="00A379A1"/>
    <w:rsid w:val="00BA3A7C"/>
    <w:rsid w:val="00CA69A2"/>
    <w:rsid w:val="00D31779"/>
    <w:rsid w:val="00D72DD9"/>
    <w:rsid w:val="00E87CC7"/>
    <w:rsid w:val="00F45831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9E325-BA63-4706-85DF-80E3B7CA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72DD9"/>
    <w:rPr>
      <w:i/>
      <w:iCs/>
    </w:rPr>
  </w:style>
  <w:style w:type="character" w:styleId="Forte">
    <w:name w:val="Strong"/>
    <w:basedOn w:val="Fontepargpadro"/>
    <w:uiPriority w:val="22"/>
    <w:qFormat/>
    <w:rsid w:val="00D72DD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72DD9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D72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nction">
    <w:name w:val="function"/>
    <w:basedOn w:val="Fontepargpadro"/>
    <w:rsid w:val="00D72DD9"/>
  </w:style>
  <w:style w:type="character" w:styleId="Hyperlink">
    <w:name w:val="Hyperlink"/>
    <w:basedOn w:val="Fontepargpadro"/>
    <w:uiPriority w:val="99"/>
    <w:unhideWhenUsed/>
    <w:rsid w:val="00D72DD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7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79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riarweb.com/artigos/118.php" TargetMode="External"/><Relationship Id="rId18" Type="http://schemas.openxmlformats.org/officeDocument/2006/relationships/hyperlink" Target="http://www.bosontreinamentos.com.br/sql-com-sql-server/7-t-sql-alter-e-drop-table-alterar-e-excluir-tabelas-e-colunas-sql-server/" TargetMode="External"/><Relationship Id="rId26" Type="http://schemas.openxmlformats.org/officeDocument/2006/relationships/hyperlink" Target="http://www.bosontreinamentos.com.br/php-programming/curso-de-php-operadores-logicos-bit-a-bit-e-relacionai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ostinger.com.br/tutoriais/como-inserir-dados-no-mysql-com-php/" TargetMode="External"/><Relationship Id="rId7" Type="http://schemas.openxmlformats.org/officeDocument/2006/relationships/hyperlink" Target="https://www.hostinger.com.br/tutoriais/o-que-e-mysql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vmedia.com.br/conceitos-fundamentais-de-banco-de-dados/1649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respostas.guj.com.br/16246-como-criar-tabelas-sql-pelos-codigos-php" TargetMode="External"/><Relationship Id="rId23" Type="http://schemas.openxmlformats.org/officeDocument/2006/relationships/hyperlink" Target="http://www.bosontreinamentos.com.br/php-programming/curso-de-php-consulta-com-pesquisa-de-dados-em-banco-mysql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hp.net/manual/pt_BR/function.mysql-create-db.php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www.bosontreinamentos.com.br/php-programming/curso-de-php-removendo-dados-do-banco-de-dados/" TargetMode="External"/><Relationship Id="rId27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FEBB-2353-41B8-B63D-84087C44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59</TotalTime>
  <Pages>8</Pages>
  <Words>1244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9</cp:revision>
  <dcterms:created xsi:type="dcterms:W3CDTF">2020-06-30T11:05:00Z</dcterms:created>
  <dcterms:modified xsi:type="dcterms:W3CDTF">2020-06-30T12:04:00Z</dcterms:modified>
</cp:coreProperties>
</file>